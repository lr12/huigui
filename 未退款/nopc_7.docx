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（2014）南刑初字第398号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林永华，男，1979年8月25日出生于福建省福安市，公民身份号码352202197908250032，汉族，初中文化，天津展翎商贸有限公司法定代表人。户籍地福建省福安市城北道福阳1号，案发前住天津市滨海新区塘沽厦门路贻景台21号楼2504号。因本案于2014年6月26日被天津市公安局津南分局刑事拘留，同年7月10日被逮捕。现羁押于天津市津南区看守所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辩护人廖丽雯，天津瀚洋律师事务所律师。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辩护人凌效贤，天津瀚洋律师事务所律师。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［2014］314号起诉书指控被告人林永华犯信用卡诈骗罪，于2014年8月25日向本院提起公诉。本院依法组成合议庭，适用简易程序，公开开庭审理了本案。天津市津南区人民检察院指派代理检察员杜海峰、书记员张海亮出庭支持公诉，被告人林永华及其辩护人廖丽雯、凌效贤到庭参加诉讼。现已审理终结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2011年6月8日，被告人林永华在中国农业银行天津市津南支行办理卡号为4637580003011057的信用卡一张，用于取现及透支消费。2012年至2013年间，被告人林永华在无力偿还透支款的情况下，仍持此卡透支消费，并于2013年变更住所后未通知该银行，至2013年10月10日，共计透支本金人民币799620.31元。2013年12月19日至2014年4月2日，经该银行多次以电话及信函方式催收，被告人林永华拒不还款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2014年6月25日，被告人林永华被公安机关抓获归案。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林永华在开庭审理过程中均无异议，并有证人雷聪、黄振东的证言，银行举报材料，银行卡基本信息，催收基本资料，账户信息明细，账户信息明细，催收账户交易历史记录，催收账户催收历史记录，催收函，情况说明，企业工商登记材料，房屋租赁合同，案件来源，抓获经过，被告人身份证明等证据证实，足以认定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林永华以非法占有为目的，使用信用卡超过规定期限透支，经发卡行银行催收后仍不归还，数额巨大，其行为已构成信用卡诈骗罪。应当以信用卡诈骗罪追究其刑事责任。请求本院依据《中华人民共和国刑法》第一百九十六条第一款第（四）项、第二款之规定对被告人林永华予以惩处，并建议判处被告人林永华有期徒刑七年至九年，并处罚金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被告人林永华在法庭辩论阶段未发表辩解意见。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林永华的辩护人对指控林永华犯信用卡诈骗罪无异议。同时认为，被告人林永华归案后，如实供述自己的罪行，认罪态度好，应予以从轻处罚。被告人林永华在办理信用卡初期，并没有非法占有为目的，且透支款主要是用于公司经营，相比其他信用卡诈骗主观恶性较低。另被告人林永华系初犯、偶犯。被害单位在没有审核的情况下只需购买保险即提高信用额度，亦存在一定过错。故请求对被告人林永华从轻或者减轻处罚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林永华以非法占有为目的，超过规定期限透支，且经发卡银行催收后仍不归还，其行为已构成信用卡诈骗罪。公诉机关指控罪名成立。被告人林永华明知没有还款能力仍大量透支，透支数额巨大，且改变联系方式，逃避还款，不能认定其主观恶性较小。被害单位虽在审核还款能力上有一定责任，但尚不构成此案件的刑事过错，对辩护人此方面的意见不予采纳。被告人林永华归案后，如实供述自己的罪行，且系初犯。对被告人林永华从轻予以处罚。公诉机关的量刑建议适当，本院予以采纳。据此，依据《中华人民共和国刑法》第一百九十六条第一款第（四）项、第二款，第六十七条第三款，第五十二条，第五十三条，第六十四条的规定，判决如下：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一、被告人林永华犯信用卡诈骗罪，判处有期徒刑七年，并处罚金十五万元，于判决生效后一个月内缴纳。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（刑期从判决执行之日起计算。判决执行以前先行羁押的，羁押一日折抵刑期一日。即自2014年6月26日起至2021年6月25日止）。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二、赃款人民币799620.31元依法予以追缴。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如不服本判决，可在接到判决书的第二日起十日内，通过本院或者直接向天津市第二中级人民法院提出上诉，书面上诉的，应当提交上诉状正本一份，副本二份。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马  刚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王建新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人民陪审员    赵玉琢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二〇一四年九月二十二日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付  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tabs>
        <w:tab w:val="clear" w:pos="4153"/>
        <w:tab w:val="clear" w:pos="8306"/>
      </w:tabs>
      <w:rPr>
        <w:rStyle w:val="5"/>
        <w:rFonts w:ascii="Calibri" w:hAnsi="Calibri"/>
      </w:rPr>
    </w:pPr>
    <w:r>
      <w:rPr>
        <w:rStyle w:val="5"/>
        <w:rFonts w:ascii="Calibri" w:hAnsi="Calibri"/>
      </w:rPr>
      <w:fldChar w:fldCharType="begin"/>
    </w:r>
    <w:r>
      <w:rPr>
        <w:rStyle w:val="5"/>
        <w:rFonts w:ascii="Calibri" w:hAnsi="Calibri"/>
      </w:rPr>
      <w:instrText xml:space="preserve">PAGE  </w:instrText>
    </w:r>
    <w:r>
      <w:rPr>
        <w:rStyle w:val="5"/>
        <w:rFonts w:ascii="Calibri" w:hAnsi="Calibri"/>
      </w:rPr>
      <w:fldChar w:fldCharType="separate"/>
    </w:r>
    <w:r>
      <w:rPr>
        <w:rStyle w:val="5"/>
        <w:rFonts w:ascii="Calibri" w:hAnsi="Calibri"/>
      </w:rPr>
      <w:t>3</w:t>
    </w:r>
    <w:r>
      <w:rPr>
        <w:rStyle w:val="5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tabs>
        <w:tab w:val="clear" w:pos="4153"/>
        <w:tab w:val="clear" w:pos="8306"/>
      </w:tabs>
      <w:rPr>
        <w:rStyle w:val="5"/>
        <w:rFonts w:ascii="Calibri" w:hAnsi="Calibri"/>
      </w:rPr>
    </w:pPr>
    <w:r>
      <w:rPr>
        <w:rStyle w:val="5"/>
        <w:rFonts w:ascii="Calibri" w:hAnsi="Calibri"/>
      </w:rPr>
      <w:fldChar w:fldCharType="begin"/>
    </w:r>
    <w:r>
      <w:rPr>
        <w:rStyle w:val="5"/>
        <w:rFonts w:ascii="Calibri" w:hAnsi="Calibri"/>
      </w:rPr>
      <w:instrText xml:space="preserve">PAGE  </w:instrText>
    </w:r>
    <w:r>
      <w:rPr>
        <w:rStyle w:val="5"/>
        <w:rFonts w:ascii="Calibri" w:hAnsi="Calibri"/>
      </w:rPr>
      <w:fldChar w:fldCharType="separate"/>
    </w:r>
    <w:r>
      <w:rPr>
        <w:rStyle w:val="5"/>
        <w:rFonts w:ascii="Calibri" w:hAnsi="Calibri"/>
      </w:rPr>
      <w:t>4</w:t>
    </w:r>
    <w:r>
      <w:rPr>
        <w:rStyle w:val="5"/>
        <w:rFonts w:ascii="Calibri" w:hAnsi="Calibri"/>
      </w:rPr>
      <w:fldChar w:fldCharType="end"/>
    </w:r>
  </w:p>
  <w:p>
    <w:pPr>
      <w:pStyle w:val="2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2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74C7"/>
    <w:rsid w:val="0000059C"/>
    <w:rsid w:val="000031E1"/>
    <w:rsid w:val="000070A5"/>
    <w:rsid w:val="00007CF0"/>
    <w:rsid w:val="000162F8"/>
    <w:rsid w:val="000258F2"/>
    <w:rsid w:val="00025BE4"/>
    <w:rsid w:val="00027120"/>
    <w:rsid w:val="0003022F"/>
    <w:rsid w:val="00030925"/>
    <w:rsid w:val="000317C9"/>
    <w:rsid w:val="00032964"/>
    <w:rsid w:val="00037B44"/>
    <w:rsid w:val="0004147A"/>
    <w:rsid w:val="00042B78"/>
    <w:rsid w:val="00043A63"/>
    <w:rsid w:val="000458DE"/>
    <w:rsid w:val="000508B7"/>
    <w:rsid w:val="0005659B"/>
    <w:rsid w:val="00056E13"/>
    <w:rsid w:val="00061510"/>
    <w:rsid w:val="00065456"/>
    <w:rsid w:val="00066934"/>
    <w:rsid w:val="0007070C"/>
    <w:rsid w:val="00071430"/>
    <w:rsid w:val="0007230C"/>
    <w:rsid w:val="00073A44"/>
    <w:rsid w:val="00073C41"/>
    <w:rsid w:val="00073CED"/>
    <w:rsid w:val="00076937"/>
    <w:rsid w:val="00076A46"/>
    <w:rsid w:val="00076E1E"/>
    <w:rsid w:val="00077CE0"/>
    <w:rsid w:val="00077D55"/>
    <w:rsid w:val="00077E59"/>
    <w:rsid w:val="00077F14"/>
    <w:rsid w:val="00080270"/>
    <w:rsid w:val="000841EE"/>
    <w:rsid w:val="00084B7B"/>
    <w:rsid w:val="00091586"/>
    <w:rsid w:val="0009356D"/>
    <w:rsid w:val="00094372"/>
    <w:rsid w:val="00094B42"/>
    <w:rsid w:val="000955C5"/>
    <w:rsid w:val="000A0673"/>
    <w:rsid w:val="000A30D7"/>
    <w:rsid w:val="000A6945"/>
    <w:rsid w:val="000A6DEF"/>
    <w:rsid w:val="000A7287"/>
    <w:rsid w:val="000A7627"/>
    <w:rsid w:val="000A7AC6"/>
    <w:rsid w:val="000B3579"/>
    <w:rsid w:val="000B424D"/>
    <w:rsid w:val="000B4FC7"/>
    <w:rsid w:val="000C3313"/>
    <w:rsid w:val="000C4D55"/>
    <w:rsid w:val="000C65B1"/>
    <w:rsid w:val="000C6E7D"/>
    <w:rsid w:val="000D31D8"/>
    <w:rsid w:val="000D4A51"/>
    <w:rsid w:val="000D6480"/>
    <w:rsid w:val="000D671D"/>
    <w:rsid w:val="000E075A"/>
    <w:rsid w:val="000E26DB"/>
    <w:rsid w:val="000E383F"/>
    <w:rsid w:val="000E5B95"/>
    <w:rsid w:val="000E7961"/>
    <w:rsid w:val="000F0B08"/>
    <w:rsid w:val="000F137F"/>
    <w:rsid w:val="000F1F8A"/>
    <w:rsid w:val="000F299E"/>
    <w:rsid w:val="000F39AE"/>
    <w:rsid w:val="000F4053"/>
    <w:rsid w:val="000F46A9"/>
    <w:rsid w:val="000F59B9"/>
    <w:rsid w:val="000F6DB0"/>
    <w:rsid w:val="0010043A"/>
    <w:rsid w:val="0010045F"/>
    <w:rsid w:val="00100EC7"/>
    <w:rsid w:val="00105406"/>
    <w:rsid w:val="00107C41"/>
    <w:rsid w:val="00110CC2"/>
    <w:rsid w:val="00111477"/>
    <w:rsid w:val="00112791"/>
    <w:rsid w:val="00120C46"/>
    <w:rsid w:val="00122F70"/>
    <w:rsid w:val="00125553"/>
    <w:rsid w:val="0012742D"/>
    <w:rsid w:val="001328E0"/>
    <w:rsid w:val="00134893"/>
    <w:rsid w:val="001358AA"/>
    <w:rsid w:val="001373E9"/>
    <w:rsid w:val="00141642"/>
    <w:rsid w:val="00141DFA"/>
    <w:rsid w:val="0014239F"/>
    <w:rsid w:val="001504EA"/>
    <w:rsid w:val="001516A7"/>
    <w:rsid w:val="00154420"/>
    <w:rsid w:val="00154B1E"/>
    <w:rsid w:val="00155129"/>
    <w:rsid w:val="00156BC5"/>
    <w:rsid w:val="00160B70"/>
    <w:rsid w:val="00160EAE"/>
    <w:rsid w:val="00165D7A"/>
    <w:rsid w:val="001677FF"/>
    <w:rsid w:val="00173E1E"/>
    <w:rsid w:val="00180FBF"/>
    <w:rsid w:val="0018326B"/>
    <w:rsid w:val="00184F9A"/>
    <w:rsid w:val="001939C5"/>
    <w:rsid w:val="00193A44"/>
    <w:rsid w:val="001A01A9"/>
    <w:rsid w:val="001A0491"/>
    <w:rsid w:val="001A1101"/>
    <w:rsid w:val="001A28CD"/>
    <w:rsid w:val="001A347F"/>
    <w:rsid w:val="001A35E1"/>
    <w:rsid w:val="001A3C83"/>
    <w:rsid w:val="001A5101"/>
    <w:rsid w:val="001A5DB6"/>
    <w:rsid w:val="001A7375"/>
    <w:rsid w:val="001A75A9"/>
    <w:rsid w:val="001A7DC6"/>
    <w:rsid w:val="001B17D0"/>
    <w:rsid w:val="001B4C6C"/>
    <w:rsid w:val="001B59C4"/>
    <w:rsid w:val="001B7D8B"/>
    <w:rsid w:val="001C0434"/>
    <w:rsid w:val="001C0DF8"/>
    <w:rsid w:val="001C1C5C"/>
    <w:rsid w:val="001C2A68"/>
    <w:rsid w:val="001C39F6"/>
    <w:rsid w:val="001C4D76"/>
    <w:rsid w:val="001C50B2"/>
    <w:rsid w:val="001C6047"/>
    <w:rsid w:val="001C7A96"/>
    <w:rsid w:val="001D18FA"/>
    <w:rsid w:val="001D1AC6"/>
    <w:rsid w:val="001D5A2A"/>
    <w:rsid w:val="001E440E"/>
    <w:rsid w:val="001E45C6"/>
    <w:rsid w:val="001E72A5"/>
    <w:rsid w:val="001E73AC"/>
    <w:rsid w:val="001F2182"/>
    <w:rsid w:val="00200729"/>
    <w:rsid w:val="002107BB"/>
    <w:rsid w:val="00210EE4"/>
    <w:rsid w:val="0021553D"/>
    <w:rsid w:val="00215CD4"/>
    <w:rsid w:val="0022013C"/>
    <w:rsid w:val="00223EAE"/>
    <w:rsid w:val="00225955"/>
    <w:rsid w:val="0023019B"/>
    <w:rsid w:val="00233C0B"/>
    <w:rsid w:val="002345B0"/>
    <w:rsid w:val="00234F26"/>
    <w:rsid w:val="002358A0"/>
    <w:rsid w:val="00237DB2"/>
    <w:rsid w:val="002405A0"/>
    <w:rsid w:val="00247264"/>
    <w:rsid w:val="0025067E"/>
    <w:rsid w:val="00253CFB"/>
    <w:rsid w:val="0025674F"/>
    <w:rsid w:val="0025770B"/>
    <w:rsid w:val="00264E28"/>
    <w:rsid w:val="002650CF"/>
    <w:rsid w:val="00265B55"/>
    <w:rsid w:val="002660D3"/>
    <w:rsid w:val="0027095F"/>
    <w:rsid w:val="002764E6"/>
    <w:rsid w:val="00276663"/>
    <w:rsid w:val="002766F8"/>
    <w:rsid w:val="00282C4B"/>
    <w:rsid w:val="00284209"/>
    <w:rsid w:val="00284E69"/>
    <w:rsid w:val="002864C5"/>
    <w:rsid w:val="00286BD4"/>
    <w:rsid w:val="0028721C"/>
    <w:rsid w:val="002877B8"/>
    <w:rsid w:val="00295A9A"/>
    <w:rsid w:val="00297D35"/>
    <w:rsid w:val="002A1A47"/>
    <w:rsid w:val="002A2FE5"/>
    <w:rsid w:val="002A4597"/>
    <w:rsid w:val="002A6EF1"/>
    <w:rsid w:val="002A7091"/>
    <w:rsid w:val="002B03C4"/>
    <w:rsid w:val="002B1E3E"/>
    <w:rsid w:val="002B4B1F"/>
    <w:rsid w:val="002B5954"/>
    <w:rsid w:val="002B754A"/>
    <w:rsid w:val="002C0421"/>
    <w:rsid w:val="002C0D6E"/>
    <w:rsid w:val="002C3C92"/>
    <w:rsid w:val="002C3CC1"/>
    <w:rsid w:val="002D0946"/>
    <w:rsid w:val="002D14A5"/>
    <w:rsid w:val="002D1717"/>
    <w:rsid w:val="002D282C"/>
    <w:rsid w:val="002D5EF7"/>
    <w:rsid w:val="002E1DAD"/>
    <w:rsid w:val="002E27D3"/>
    <w:rsid w:val="002E60AD"/>
    <w:rsid w:val="002F0CAA"/>
    <w:rsid w:val="002F1B43"/>
    <w:rsid w:val="002F223B"/>
    <w:rsid w:val="002F37E1"/>
    <w:rsid w:val="002F37E3"/>
    <w:rsid w:val="002F4DC3"/>
    <w:rsid w:val="002F74E2"/>
    <w:rsid w:val="003027B8"/>
    <w:rsid w:val="00303196"/>
    <w:rsid w:val="00306ADE"/>
    <w:rsid w:val="00310239"/>
    <w:rsid w:val="0031157F"/>
    <w:rsid w:val="00311D27"/>
    <w:rsid w:val="003129BD"/>
    <w:rsid w:val="00313D0B"/>
    <w:rsid w:val="003154B6"/>
    <w:rsid w:val="00315AA2"/>
    <w:rsid w:val="003207A9"/>
    <w:rsid w:val="00321C23"/>
    <w:rsid w:val="00322DDB"/>
    <w:rsid w:val="0032430D"/>
    <w:rsid w:val="00324F14"/>
    <w:rsid w:val="0032555B"/>
    <w:rsid w:val="00325D83"/>
    <w:rsid w:val="00326DDE"/>
    <w:rsid w:val="0033128F"/>
    <w:rsid w:val="0033145C"/>
    <w:rsid w:val="00336200"/>
    <w:rsid w:val="00342F70"/>
    <w:rsid w:val="00344FC8"/>
    <w:rsid w:val="00346DD9"/>
    <w:rsid w:val="00346F06"/>
    <w:rsid w:val="0035322F"/>
    <w:rsid w:val="003622CE"/>
    <w:rsid w:val="00364E2F"/>
    <w:rsid w:val="00366E82"/>
    <w:rsid w:val="00367E50"/>
    <w:rsid w:val="00370DED"/>
    <w:rsid w:val="0037235D"/>
    <w:rsid w:val="00372D0F"/>
    <w:rsid w:val="00376160"/>
    <w:rsid w:val="003800E4"/>
    <w:rsid w:val="00383A0D"/>
    <w:rsid w:val="00383C13"/>
    <w:rsid w:val="00383EA7"/>
    <w:rsid w:val="00386490"/>
    <w:rsid w:val="00386EE1"/>
    <w:rsid w:val="00386EF7"/>
    <w:rsid w:val="00394022"/>
    <w:rsid w:val="0039429E"/>
    <w:rsid w:val="0039672F"/>
    <w:rsid w:val="00397021"/>
    <w:rsid w:val="0039794F"/>
    <w:rsid w:val="003A0646"/>
    <w:rsid w:val="003A14F7"/>
    <w:rsid w:val="003A5B44"/>
    <w:rsid w:val="003A5C39"/>
    <w:rsid w:val="003A7056"/>
    <w:rsid w:val="003B0234"/>
    <w:rsid w:val="003B0536"/>
    <w:rsid w:val="003B1988"/>
    <w:rsid w:val="003B2450"/>
    <w:rsid w:val="003B6404"/>
    <w:rsid w:val="003B6583"/>
    <w:rsid w:val="003C43FC"/>
    <w:rsid w:val="003D0BBA"/>
    <w:rsid w:val="003D4D5E"/>
    <w:rsid w:val="003E008C"/>
    <w:rsid w:val="003E17FE"/>
    <w:rsid w:val="003E1AD3"/>
    <w:rsid w:val="003E2207"/>
    <w:rsid w:val="003E39D2"/>
    <w:rsid w:val="003E5B5F"/>
    <w:rsid w:val="003E6781"/>
    <w:rsid w:val="003E7289"/>
    <w:rsid w:val="003E72D5"/>
    <w:rsid w:val="003F3C43"/>
    <w:rsid w:val="003F642F"/>
    <w:rsid w:val="00400EAA"/>
    <w:rsid w:val="0040231F"/>
    <w:rsid w:val="00406B2F"/>
    <w:rsid w:val="0040761D"/>
    <w:rsid w:val="004101F6"/>
    <w:rsid w:val="00412152"/>
    <w:rsid w:val="00413004"/>
    <w:rsid w:val="004142D5"/>
    <w:rsid w:val="0041589E"/>
    <w:rsid w:val="004174DF"/>
    <w:rsid w:val="004177F6"/>
    <w:rsid w:val="00423A41"/>
    <w:rsid w:val="004273A9"/>
    <w:rsid w:val="004321E8"/>
    <w:rsid w:val="00432D9C"/>
    <w:rsid w:val="00434DA2"/>
    <w:rsid w:val="00435812"/>
    <w:rsid w:val="0043664E"/>
    <w:rsid w:val="00436C50"/>
    <w:rsid w:val="00440940"/>
    <w:rsid w:val="004424EC"/>
    <w:rsid w:val="00442F38"/>
    <w:rsid w:val="00443F82"/>
    <w:rsid w:val="004501C6"/>
    <w:rsid w:val="00451725"/>
    <w:rsid w:val="00451E50"/>
    <w:rsid w:val="00454E59"/>
    <w:rsid w:val="004619E9"/>
    <w:rsid w:val="00461A40"/>
    <w:rsid w:val="00463A1A"/>
    <w:rsid w:val="004659F8"/>
    <w:rsid w:val="00472F27"/>
    <w:rsid w:val="004731B4"/>
    <w:rsid w:val="0047375D"/>
    <w:rsid w:val="004750E3"/>
    <w:rsid w:val="0047627A"/>
    <w:rsid w:val="004765AC"/>
    <w:rsid w:val="0048218F"/>
    <w:rsid w:val="0048228C"/>
    <w:rsid w:val="00483B92"/>
    <w:rsid w:val="00483DDE"/>
    <w:rsid w:val="00483E39"/>
    <w:rsid w:val="004840F8"/>
    <w:rsid w:val="00484AE7"/>
    <w:rsid w:val="00487433"/>
    <w:rsid w:val="00490CDA"/>
    <w:rsid w:val="00490CEE"/>
    <w:rsid w:val="0049550F"/>
    <w:rsid w:val="00495740"/>
    <w:rsid w:val="00497553"/>
    <w:rsid w:val="0049769B"/>
    <w:rsid w:val="00497ED3"/>
    <w:rsid w:val="00497FA4"/>
    <w:rsid w:val="004A1742"/>
    <w:rsid w:val="004A4BD0"/>
    <w:rsid w:val="004A5E18"/>
    <w:rsid w:val="004B4BBC"/>
    <w:rsid w:val="004B77C2"/>
    <w:rsid w:val="004B799C"/>
    <w:rsid w:val="004C04AC"/>
    <w:rsid w:val="004C3D20"/>
    <w:rsid w:val="004C6BAE"/>
    <w:rsid w:val="004C7829"/>
    <w:rsid w:val="004D10AE"/>
    <w:rsid w:val="004D2065"/>
    <w:rsid w:val="004D464E"/>
    <w:rsid w:val="004D6E82"/>
    <w:rsid w:val="004D7573"/>
    <w:rsid w:val="004D7DB2"/>
    <w:rsid w:val="004E000D"/>
    <w:rsid w:val="004E05C7"/>
    <w:rsid w:val="004E18F7"/>
    <w:rsid w:val="004E2E9D"/>
    <w:rsid w:val="004E4161"/>
    <w:rsid w:val="004E59D7"/>
    <w:rsid w:val="004F0A46"/>
    <w:rsid w:val="004F1274"/>
    <w:rsid w:val="004F141D"/>
    <w:rsid w:val="004F7949"/>
    <w:rsid w:val="0050079E"/>
    <w:rsid w:val="00500F7C"/>
    <w:rsid w:val="00501965"/>
    <w:rsid w:val="00505BC1"/>
    <w:rsid w:val="00505D98"/>
    <w:rsid w:val="0050788F"/>
    <w:rsid w:val="0052208C"/>
    <w:rsid w:val="00523385"/>
    <w:rsid w:val="00524374"/>
    <w:rsid w:val="005316ED"/>
    <w:rsid w:val="005325FB"/>
    <w:rsid w:val="00537F3C"/>
    <w:rsid w:val="00541053"/>
    <w:rsid w:val="0054183A"/>
    <w:rsid w:val="00546AE5"/>
    <w:rsid w:val="00547F05"/>
    <w:rsid w:val="0055234F"/>
    <w:rsid w:val="00553C53"/>
    <w:rsid w:val="00556DA2"/>
    <w:rsid w:val="00561627"/>
    <w:rsid w:val="00561754"/>
    <w:rsid w:val="00562E85"/>
    <w:rsid w:val="0056365B"/>
    <w:rsid w:val="00563B79"/>
    <w:rsid w:val="005712CF"/>
    <w:rsid w:val="00575003"/>
    <w:rsid w:val="00575361"/>
    <w:rsid w:val="00577F1E"/>
    <w:rsid w:val="0058195D"/>
    <w:rsid w:val="005843F3"/>
    <w:rsid w:val="0058587E"/>
    <w:rsid w:val="00591583"/>
    <w:rsid w:val="0059207B"/>
    <w:rsid w:val="0059324F"/>
    <w:rsid w:val="0059408B"/>
    <w:rsid w:val="005953F3"/>
    <w:rsid w:val="0059572E"/>
    <w:rsid w:val="00595C0B"/>
    <w:rsid w:val="005960C7"/>
    <w:rsid w:val="005974C7"/>
    <w:rsid w:val="00597526"/>
    <w:rsid w:val="005A1AF7"/>
    <w:rsid w:val="005A2521"/>
    <w:rsid w:val="005A2DA4"/>
    <w:rsid w:val="005A335B"/>
    <w:rsid w:val="005A4D4B"/>
    <w:rsid w:val="005A54E1"/>
    <w:rsid w:val="005A6B33"/>
    <w:rsid w:val="005A7C15"/>
    <w:rsid w:val="005A7D55"/>
    <w:rsid w:val="005B031B"/>
    <w:rsid w:val="005B1FD2"/>
    <w:rsid w:val="005B4F80"/>
    <w:rsid w:val="005B501B"/>
    <w:rsid w:val="005B5496"/>
    <w:rsid w:val="005B6BCB"/>
    <w:rsid w:val="005B7CF7"/>
    <w:rsid w:val="005C2385"/>
    <w:rsid w:val="005C3432"/>
    <w:rsid w:val="005C5CD0"/>
    <w:rsid w:val="005C7EE6"/>
    <w:rsid w:val="005D1F6A"/>
    <w:rsid w:val="005D2522"/>
    <w:rsid w:val="005E09C3"/>
    <w:rsid w:val="005E0E70"/>
    <w:rsid w:val="005E162F"/>
    <w:rsid w:val="005E27EE"/>
    <w:rsid w:val="005E5EA9"/>
    <w:rsid w:val="005E7544"/>
    <w:rsid w:val="005E7D46"/>
    <w:rsid w:val="005F0022"/>
    <w:rsid w:val="005F058F"/>
    <w:rsid w:val="005F1D44"/>
    <w:rsid w:val="005F2F4F"/>
    <w:rsid w:val="005F339E"/>
    <w:rsid w:val="005F4007"/>
    <w:rsid w:val="005F5877"/>
    <w:rsid w:val="005F6E3E"/>
    <w:rsid w:val="00607CCB"/>
    <w:rsid w:val="0061517E"/>
    <w:rsid w:val="00617BF7"/>
    <w:rsid w:val="00620493"/>
    <w:rsid w:val="00621F77"/>
    <w:rsid w:val="006278C5"/>
    <w:rsid w:val="00632D20"/>
    <w:rsid w:val="00636A14"/>
    <w:rsid w:val="00637A81"/>
    <w:rsid w:val="006402F8"/>
    <w:rsid w:val="00641A5E"/>
    <w:rsid w:val="00641AA1"/>
    <w:rsid w:val="00643D5D"/>
    <w:rsid w:val="00644C46"/>
    <w:rsid w:val="00645302"/>
    <w:rsid w:val="00653BDF"/>
    <w:rsid w:val="006551CC"/>
    <w:rsid w:val="00655ACE"/>
    <w:rsid w:val="00657460"/>
    <w:rsid w:val="00660302"/>
    <w:rsid w:val="00661DFA"/>
    <w:rsid w:val="00662CBC"/>
    <w:rsid w:val="006648CD"/>
    <w:rsid w:val="006649B8"/>
    <w:rsid w:val="006653D5"/>
    <w:rsid w:val="00665E67"/>
    <w:rsid w:val="00666B02"/>
    <w:rsid w:val="006673BE"/>
    <w:rsid w:val="00667611"/>
    <w:rsid w:val="00667F7D"/>
    <w:rsid w:val="006702CA"/>
    <w:rsid w:val="006713AD"/>
    <w:rsid w:val="00673AEE"/>
    <w:rsid w:val="0067595B"/>
    <w:rsid w:val="00675DFF"/>
    <w:rsid w:val="0067658D"/>
    <w:rsid w:val="00677CF0"/>
    <w:rsid w:val="00680DF7"/>
    <w:rsid w:val="006823EF"/>
    <w:rsid w:val="00682621"/>
    <w:rsid w:val="00682869"/>
    <w:rsid w:val="00685E93"/>
    <w:rsid w:val="00686833"/>
    <w:rsid w:val="0068720D"/>
    <w:rsid w:val="0069209F"/>
    <w:rsid w:val="00694C09"/>
    <w:rsid w:val="006973C3"/>
    <w:rsid w:val="006A2C19"/>
    <w:rsid w:val="006A5DC4"/>
    <w:rsid w:val="006A706E"/>
    <w:rsid w:val="006B0FCE"/>
    <w:rsid w:val="006B1067"/>
    <w:rsid w:val="006B228C"/>
    <w:rsid w:val="006B422D"/>
    <w:rsid w:val="006B6019"/>
    <w:rsid w:val="006C1E18"/>
    <w:rsid w:val="006C232A"/>
    <w:rsid w:val="006C4398"/>
    <w:rsid w:val="006C4C3E"/>
    <w:rsid w:val="006C4EF0"/>
    <w:rsid w:val="006C7D32"/>
    <w:rsid w:val="006D07A2"/>
    <w:rsid w:val="006D203E"/>
    <w:rsid w:val="006D232E"/>
    <w:rsid w:val="006D2FA6"/>
    <w:rsid w:val="006E289C"/>
    <w:rsid w:val="006E52D8"/>
    <w:rsid w:val="006E632A"/>
    <w:rsid w:val="006F0E18"/>
    <w:rsid w:val="006F21EE"/>
    <w:rsid w:val="006F35CB"/>
    <w:rsid w:val="006F380E"/>
    <w:rsid w:val="006F470D"/>
    <w:rsid w:val="006F4C43"/>
    <w:rsid w:val="00700584"/>
    <w:rsid w:val="00701C02"/>
    <w:rsid w:val="007027C7"/>
    <w:rsid w:val="00702CBF"/>
    <w:rsid w:val="00703731"/>
    <w:rsid w:val="007119E2"/>
    <w:rsid w:val="00711CB8"/>
    <w:rsid w:val="007145AF"/>
    <w:rsid w:val="00715F95"/>
    <w:rsid w:val="0071677A"/>
    <w:rsid w:val="00716A0C"/>
    <w:rsid w:val="00717C78"/>
    <w:rsid w:val="00720E4E"/>
    <w:rsid w:val="00721C1E"/>
    <w:rsid w:val="00722286"/>
    <w:rsid w:val="00723DDF"/>
    <w:rsid w:val="007246F4"/>
    <w:rsid w:val="00727074"/>
    <w:rsid w:val="00727FCC"/>
    <w:rsid w:val="007302F3"/>
    <w:rsid w:val="007314DC"/>
    <w:rsid w:val="00734B55"/>
    <w:rsid w:val="0073558A"/>
    <w:rsid w:val="00735E2A"/>
    <w:rsid w:val="00736658"/>
    <w:rsid w:val="00737BAD"/>
    <w:rsid w:val="00740776"/>
    <w:rsid w:val="0074105D"/>
    <w:rsid w:val="0074588B"/>
    <w:rsid w:val="007467DF"/>
    <w:rsid w:val="00747C0E"/>
    <w:rsid w:val="0075114E"/>
    <w:rsid w:val="00755F71"/>
    <w:rsid w:val="00757980"/>
    <w:rsid w:val="0076227C"/>
    <w:rsid w:val="007623EE"/>
    <w:rsid w:val="00763573"/>
    <w:rsid w:val="007644E7"/>
    <w:rsid w:val="00766FD0"/>
    <w:rsid w:val="00783D0B"/>
    <w:rsid w:val="00784285"/>
    <w:rsid w:val="007877AE"/>
    <w:rsid w:val="0079071B"/>
    <w:rsid w:val="00790D94"/>
    <w:rsid w:val="00792419"/>
    <w:rsid w:val="007935F7"/>
    <w:rsid w:val="007955AA"/>
    <w:rsid w:val="00796F83"/>
    <w:rsid w:val="00797921"/>
    <w:rsid w:val="007A47AF"/>
    <w:rsid w:val="007A5BFC"/>
    <w:rsid w:val="007A6DCC"/>
    <w:rsid w:val="007B0FF4"/>
    <w:rsid w:val="007B4F03"/>
    <w:rsid w:val="007B6DAB"/>
    <w:rsid w:val="007C06CA"/>
    <w:rsid w:val="007C16C2"/>
    <w:rsid w:val="007C78B3"/>
    <w:rsid w:val="007D1FD1"/>
    <w:rsid w:val="007D4142"/>
    <w:rsid w:val="007D4C31"/>
    <w:rsid w:val="007D5244"/>
    <w:rsid w:val="007D5FCC"/>
    <w:rsid w:val="007E2D6C"/>
    <w:rsid w:val="007E36DC"/>
    <w:rsid w:val="007E3C75"/>
    <w:rsid w:val="007E6373"/>
    <w:rsid w:val="007E7CC0"/>
    <w:rsid w:val="007F3DF8"/>
    <w:rsid w:val="007F6DAC"/>
    <w:rsid w:val="00801A99"/>
    <w:rsid w:val="008023FE"/>
    <w:rsid w:val="00803F5D"/>
    <w:rsid w:val="0081434C"/>
    <w:rsid w:val="0081488D"/>
    <w:rsid w:val="00816853"/>
    <w:rsid w:val="00821C66"/>
    <w:rsid w:val="00822C93"/>
    <w:rsid w:val="00827FDC"/>
    <w:rsid w:val="00832D3A"/>
    <w:rsid w:val="00833704"/>
    <w:rsid w:val="0083493D"/>
    <w:rsid w:val="00841ED4"/>
    <w:rsid w:val="00846A88"/>
    <w:rsid w:val="008522C1"/>
    <w:rsid w:val="00852551"/>
    <w:rsid w:val="0085559E"/>
    <w:rsid w:val="0085626A"/>
    <w:rsid w:val="00857574"/>
    <w:rsid w:val="008605D1"/>
    <w:rsid w:val="008629FA"/>
    <w:rsid w:val="008630CE"/>
    <w:rsid w:val="00863515"/>
    <w:rsid w:val="0086353C"/>
    <w:rsid w:val="008636A7"/>
    <w:rsid w:val="008649A8"/>
    <w:rsid w:val="00864CAB"/>
    <w:rsid w:val="008676F2"/>
    <w:rsid w:val="00867931"/>
    <w:rsid w:val="00870F6E"/>
    <w:rsid w:val="00871A51"/>
    <w:rsid w:val="008743DA"/>
    <w:rsid w:val="00880ED3"/>
    <w:rsid w:val="008834AB"/>
    <w:rsid w:val="008866F7"/>
    <w:rsid w:val="00886A89"/>
    <w:rsid w:val="00892C5F"/>
    <w:rsid w:val="0089641E"/>
    <w:rsid w:val="008A6E06"/>
    <w:rsid w:val="008B0E41"/>
    <w:rsid w:val="008B3491"/>
    <w:rsid w:val="008B5024"/>
    <w:rsid w:val="008C0BA0"/>
    <w:rsid w:val="008C1B42"/>
    <w:rsid w:val="008C699D"/>
    <w:rsid w:val="008C78E4"/>
    <w:rsid w:val="008C7A57"/>
    <w:rsid w:val="008D0345"/>
    <w:rsid w:val="008D057E"/>
    <w:rsid w:val="008D27DD"/>
    <w:rsid w:val="008D47F2"/>
    <w:rsid w:val="008D5477"/>
    <w:rsid w:val="008D707A"/>
    <w:rsid w:val="008D7234"/>
    <w:rsid w:val="008D77C0"/>
    <w:rsid w:val="008E1D99"/>
    <w:rsid w:val="008E2AFB"/>
    <w:rsid w:val="008E43D0"/>
    <w:rsid w:val="008E4CA3"/>
    <w:rsid w:val="008F0EB3"/>
    <w:rsid w:val="008F371A"/>
    <w:rsid w:val="008F4469"/>
    <w:rsid w:val="008F4B84"/>
    <w:rsid w:val="008F4C69"/>
    <w:rsid w:val="008F5EE3"/>
    <w:rsid w:val="0090100C"/>
    <w:rsid w:val="00902DA0"/>
    <w:rsid w:val="00904015"/>
    <w:rsid w:val="009044D8"/>
    <w:rsid w:val="00905B31"/>
    <w:rsid w:val="00905F2E"/>
    <w:rsid w:val="009061BB"/>
    <w:rsid w:val="00910423"/>
    <w:rsid w:val="00911143"/>
    <w:rsid w:val="00911504"/>
    <w:rsid w:val="00911F45"/>
    <w:rsid w:val="0091305C"/>
    <w:rsid w:val="009136FD"/>
    <w:rsid w:val="00915124"/>
    <w:rsid w:val="0091634D"/>
    <w:rsid w:val="00916917"/>
    <w:rsid w:val="009228ED"/>
    <w:rsid w:val="00923106"/>
    <w:rsid w:val="009233F5"/>
    <w:rsid w:val="00925C20"/>
    <w:rsid w:val="00926C7E"/>
    <w:rsid w:val="00927316"/>
    <w:rsid w:val="00930C12"/>
    <w:rsid w:val="00930DF8"/>
    <w:rsid w:val="00931E48"/>
    <w:rsid w:val="009335DE"/>
    <w:rsid w:val="00935B8B"/>
    <w:rsid w:val="00941943"/>
    <w:rsid w:val="00941AE8"/>
    <w:rsid w:val="00941CD6"/>
    <w:rsid w:val="00943165"/>
    <w:rsid w:val="00943E5A"/>
    <w:rsid w:val="00944951"/>
    <w:rsid w:val="00944CBB"/>
    <w:rsid w:val="00946F36"/>
    <w:rsid w:val="00947454"/>
    <w:rsid w:val="00950BBD"/>
    <w:rsid w:val="009510C4"/>
    <w:rsid w:val="00951B1D"/>
    <w:rsid w:val="00953A19"/>
    <w:rsid w:val="00955EAD"/>
    <w:rsid w:val="00956485"/>
    <w:rsid w:val="00957391"/>
    <w:rsid w:val="00960C81"/>
    <w:rsid w:val="009638D0"/>
    <w:rsid w:val="009643B3"/>
    <w:rsid w:val="00964447"/>
    <w:rsid w:val="009668BA"/>
    <w:rsid w:val="00970A8A"/>
    <w:rsid w:val="009722EA"/>
    <w:rsid w:val="00973409"/>
    <w:rsid w:val="00973879"/>
    <w:rsid w:val="00974184"/>
    <w:rsid w:val="00974603"/>
    <w:rsid w:val="009853A3"/>
    <w:rsid w:val="00986147"/>
    <w:rsid w:val="009864B4"/>
    <w:rsid w:val="00986A42"/>
    <w:rsid w:val="009907A9"/>
    <w:rsid w:val="0099114A"/>
    <w:rsid w:val="00991E6B"/>
    <w:rsid w:val="0099219D"/>
    <w:rsid w:val="009929F9"/>
    <w:rsid w:val="009968B7"/>
    <w:rsid w:val="009A1782"/>
    <w:rsid w:val="009A2357"/>
    <w:rsid w:val="009A257E"/>
    <w:rsid w:val="009A2EA9"/>
    <w:rsid w:val="009A7329"/>
    <w:rsid w:val="009B3D82"/>
    <w:rsid w:val="009B4413"/>
    <w:rsid w:val="009B475C"/>
    <w:rsid w:val="009B4F79"/>
    <w:rsid w:val="009B7351"/>
    <w:rsid w:val="009B7BED"/>
    <w:rsid w:val="009C2C8D"/>
    <w:rsid w:val="009C369D"/>
    <w:rsid w:val="009D1F80"/>
    <w:rsid w:val="009D7227"/>
    <w:rsid w:val="009E3627"/>
    <w:rsid w:val="009E374B"/>
    <w:rsid w:val="009E3891"/>
    <w:rsid w:val="009E53E4"/>
    <w:rsid w:val="009E6CAE"/>
    <w:rsid w:val="009E6DD7"/>
    <w:rsid w:val="009F1BD5"/>
    <w:rsid w:val="009F1EDB"/>
    <w:rsid w:val="009F2CEC"/>
    <w:rsid w:val="009F737F"/>
    <w:rsid w:val="009F7BBA"/>
    <w:rsid w:val="00A01954"/>
    <w:rsid w:val="00A05781"/>
    <w:rsid w:val="00A07EEC"/>
    <w:rsid w:val="00A1552B"/>
    <w:rsid w:val="00A179AF"/>
    <w:rsid w:val="00A17E79"/>
    <w:rsid w:val="00A2012E"/>
    <w:rsid w:val="00A209BC"/>
    <w:rsid w:val="00A2107B"/>
    <w:rsid w:val="00A30F8A"/>
    <w:rsid w:val="00A3198C"/>
    <w:rsid w:val="00A339BB"/>
    <w:rsid w:val="00A36D00"/>
    <w:rsid w:val="00A36EFC"/>
    <w:rsid w:val="00A37D93"/>
    <w:rsid w:val="00A41D72"/>
    <w:rsid w:val="00A4591F"/>
    <w:rsid w:val="00A465B0"/>
    <w:rsid w:val="00A46F03"/>
    <w:rsid w:val="00A471ED"/>
    <w:rsid w:val="00A52668"/>
    <w:rsid w:val="00A57343"/>
    <w:rsid w:val="00A61C48"/>
    <w:rsid w:val="00A660D5"/>
    <w:rsid w:val="00A66FBF"/>
    <w:rsid w:val="00A67FF3"/>
    <w:rsid w:val="00A7092B"/>
    <w:rsid w:val="00A748E7"/>
    <w:rsid w:val="00A74D31"/>
    <w:rsid w:val="00A77CA9"/>
    <w:rsid w:val="00A8061B"/>
    <w:rsid w:val="00A81EA2"/>
    <w:rsid w:val="00A8524F"/>
    <w:rsid w:val="00A955B1"/>
    <w:rsid w:val="00A975C2"/>
    <w:rsid w:val="00AA1D8C"/>
    <w:rsid w:val="00AA1FD3"/>
    <w:rsid w:val="00AA279C"/>
    <w:rsid w:val="00AA5CBA"/>
    <w:rsid w:val="00AB2675"/>
    <w:rsid w:val="00AB6ADC"/>
    <w:rsid w:val="00AC0557"/>
    <w:rsid w:val="00AC155F"/>
    <w:rsid w:val="00AC6AA0"/>
    <w:rsid w:val="00AD0EE7"/>
    <w:rsid w:val="00AD16A8"/>
    <w:rsid w:val="00AD226F"/>
    <w:rsid w:val="00AD3022"/>
    <w:rsid w:val="00AD44ED"/>
    <w:rsid w:val="00AD5F8F"/>
    <w:rsid w:val="00AD635B"/>
    <w:rsid w:val="00AE2E16"/>
    <w:rsid w:val="00AE3092"/>
    <w:rsid w:val="00AE57E5"/>
    <w:rsid w:val="00AE5F3D"/>
    <w:rsid w:val="00AE71CD"/>
    <w:rsid w:val="00AE754D"/>
    <w:rsid w:val="00AF2DE4"/>
    <w:rsid w:val="00B003AF"/>
    <w:rsid w:val="00B00406"/>
    <w:rsid w:val="00B007D4"/>
    <w:rsid w:val="00B0153B"/>
    <w:rsid w:val="00B01550"/>
    <w:rsid w:val="00B03588"/>
    <w:rsid w:val="00B112E0"/>
    <w:rsid w:val="00B1294D"/>
    <w:rsid w:val="00B13146"/>
    <w:rsid w:val="00B1326E"/>
    <w:rsid w:val="00B141ED"/>
    <w:rsid w:val="00B1488F"/>
    <w:rsid w:val="00B1703C"/>
    <w:rsid w:val="00B20CA5"/>
    <w:rsid w:val="00B22823"/>
    <w:rsid w:val="00B2360D"/>
    <w:rsid w:val="00B2565F"/>
    <w:rsid w:val="00B271E3"/>
    <w:rsid w:val="00B272FE"/>
    <w:rsid w:val="00B34652"/>
    <w:rsid w:val="00B40979"/>
    <w:rsid w:val="00B4279E"/>
    <w:rsid w:val="00B427ED"/>
    <w:rsid w:val="00B45193"/>
    <w:rsid w:val="00B452BC"/>
    <w:rsid w:val="00B453F0"/>
    <w:rsid w:val="00B46864"/>
    <w:rsid w:val="00B52307"/>
    <w:rsid w:val="00B526F0"/>
    <w:rsid w:val="00B53723"/>
    <w:rsid w:val="00B61F21"/>
    <w:rsid w:val="00B6264B"/>
    <w:rsid w:val="00B70ECE"/>
    <w:rsid w:val="00B71D5C"/>
    <w:rsid w:val="00B743C2"/>
    <w:rsid w:val="00B95552"/>
    <w:rsid w:val="00B95C27"/>
    <w:rsid w:val="00BA3F24"/>
    <w:rsid w:val="00BA494C"/>
    <w:rsid w:val="00BA6651"/>
    <w:rsid w:val="00BB0533"/>
    <w:rsid w:val="00BB1A89"/>
    <w:rsid w:val="00BB2306"/>
    <w:rsid w:val="00BB2455"/>
    <w:rsid w:val="00BB5C34"/>
    <w:rsid w:val="00BB5EB6"/>
    <w:rsid w:val="00BC3895"/>
    <w:rsid w:val="00BD0859"/>
    <w:rsid w:val="00BD1D96"/>
    <w:rsid w:val="00BD1E9D"/>
    <w:rsid w:val="00BD63BE"/>
    <w:rsid w:val="00BE0A42"/>
    <w:rsid w:val="00BE67C4"/>
    <w:rsid w:val="00BF172B"/>
    <w:rsid w:val="00BF4A55"/>
    <w:rsid w:val="00BF5937"/>
    <w:rsid w:val="00C0318C"/>
    <w:rsid w:val="00C03E8B"/>
    <w:rsid w:val="00C0574E"/>
    <w:rsid w:val="00C079B5"/>
    <w:rsid w:val="00C14D2D"/>
    <w:rsid w:val="00C15C1A"/>
    <w:rsid w:val="00C177C6"/>
    <w:rsid w:val="00C205F9"/>
    <w:rsid w:val="00C32797"/>
    <w:rsid w:val="00C328F6"/>
    <w:rsid w:val="00C367C1"/>
    <w:rsid w:val="00C459DC"/>
    <w:rsid w:val="00C46FE2"/>
    <w:rsid w:val="00C519AE"/>
    <w:rsid w:val="00C5454C"/>
    <w:rsid w:val="00C5467E"/>
    <w:rsid w:val="00C559E5"/>
    <w:rsid w:val="00C56864"/>
    <w:rsid w:val="00C617E1"/>
    <w:rsid w:val="00C6262E"/>
    <w:rsid w:val="00C70AD7"/>
    <w:rsid w:val="00C7254B"/>
    <w:rsid w:val="00C73FCA"/>
    <w:rsid w:val="00C7715C"/>
    <w:rsid w:val="00C81354"/>
    <w:rsid w:val="00C81C4D"/>
    <w:rsid w:val="00C81D12"/>
    <w:rsid w:val="00C8503E"/>
    <w:rsid w:val="00C85564"/>
    <w:rsid w:val="00C86AB9"/>
    <w:rsid w:val="00C86D56"/>
    <w:rsid w:val="00C90711"/>
    <w:rsid w:val="00C90D6E"/>
    <w:rsid w:val="00C9201E"/>
    <w:rsid w:val="00C924E3"/>
    <w:rsid w:val="00C94F87"/>
    <w:rsid w:val="00C96EDE"/>
    <w:rsid w:val="00CA10D2"/>
    <w:rsid w:val="00CA2900"/>
    <w:rsid w:val="00CA5063"/>
    <w:rsid w:val="00CA7405"/>
    <w:rsid w:val="00CB0C68"/>
    <w:rsid w:val="00CB4D73"/>
    <w:rsid w:val="00CB77E9"/>
    <w:rsid w:val="00CC55B6"/>
    <w:rsid w:val="00CC5B51"/>
    <w:rsid w:val="00CC6099"/>
    <w:rsid w:val="00CC700C"/>
    <w:rsid w:val="00CC7B6C"/>
    <w:rsid w:val="00CD1072"/>
    <w:rsid w:val="00CD4B3E"/>
    <w:rsid w:val="00CD5287"/>
    <w:rsid w:val="00CD6C31"/>
    <w:rsid w:val="00CD731D"/>
    <w:rsid w:val="00CE0477"/>
    <w:rsid w:val="00CE08C0"/>
    <w:rsid w:val="00CE7DE1"/>
    <w:rsid w:val="00CF048B"/>
    <w:rsid w:val="00CF096F"/>
    <w:rsid w:val="00CF3B6E"/>
    <w:rsid w:val="00CF4053"/>
    <w:rsid w:val="00CF6A1E"/>
    <w:rsid w:val="00CF6FFD"/>
    <w:rsid w:val="00D034D4"/>
    <w:rsid w:val="00D10420"/>
    <w:rsid w:val="00D10932"/>
    <w:rsid w:val="00D111E2"/>
    <w:rsid w:val="00D13ED9"/>
    <w:rsid w:val="00D14C82"/>
    <w:rsid w:val="00D2341F"/>
    <w:rsid w:val="00D23504"/>
    <w:rsid w:val="00D24CC5"/>
    <w:rsid w:val="00D253ED"/>
    <w:rsid w:val="00D27824"/>
    <w:rsid w:val="00D31673"/>
    <w:rsid w:val="00D326A2"/>
    <w:rsid w:val="00D326D1"/>
    <w:rsid w:val="00D32B0D"/>
    <w:rsid w:val="00D33387"/>
    <w:rsid w:val="00D35086"/>
    <w:rsid w:val="00D35BDC"/>
    <w:rsid w:val="00D35FA7"/>
    <w:rsid w:val="00D3679E"/>
    <w:rsid w:val="00D4003F"/>
    <w:rsid w:val="00D428C2"/>
    <w:rsid w:val="00D44749"/>
    <w:rsid w:val="00D44EB2"/>
    <w:rsid w:val="00D452DC"/>
    <w:rsid w:val="00D5095C"/>
    <w:rsid w:val="00D5206B"/>
    <w:rsid w:val="00D53B89"/>
    <w:rsid w:val="00D56CA9"/>
    <w:rsid w:val="00D5731A"/>
    <w:rsid w:val="00D57AB4"/>
    <w:rsid w:val="00D60F82"/>
    <w:rsid w:val="00D61C93"/>
    <w:rsid w:val="00D6280E"/>
    <w:rsid w:val="00D62A89"/>
    <w:rsid w:val="00D641FE"/>
    <w:rsid w:val="00D64ED5"/>
    <w:rsid w:val="00D64F62"/>
    <w:rsid w:val="00D653B7"/>
    <w:rsid w:val="00D7236D"/>
    <w:rsid w:val="00D775EE"/>
    <w:rsid w:val="00D803DF"/>
    <w:rsid w:val="00D812B6"/>
    <w:rsid w:val="00D81C36"/>
    <w:rsid w:val="00D8301E"/>
    <w:rsid w:val="00D8731F"/>
    <w:rsid w:val="00D91448"/>
    <w:rsid w:val="00D96021"/>
    <w:rsid w:val="00DA05B1"/>
    <w:rsid w:val="00DA3142"/>
    <w:rsid w:val="00DA4C2A"/>
    <w:rsid w:val="00DA57CF"/>
    <w:rsid w:val="00DA59B5"/>
    <w:rsid w:val="00DA5D95"/>
    <w:rsid w:val="00DA6599"/>
    <w:rsid w:val="00DA6801"/>
    <w:rsid w:val="00DA6A25"/>
    <w:rsid w:val="00DA772E"/>
    <w:rsid w:val="00DB4E36"/>
    <w:rsid w:val="00DB7E94"/>
    <w:rsid w:val="00DC124D"/>
    <w:rsid w:val="00DC6FA7"/>
    <w:rsid w:val="00DD03B2"/>
    <w:rsid w:val="00DD292D"/>
    <w:rsid w:val="00DD5932"/>
    <w:rsid w:val="00DD7E35"/>
    <w:rsid w:val="00DE1A2D"/>
    <w:rsid w:val="00DE4C92"/>
    <w:rsid w:val="00DE5CAC"/>
    <w:rsid w:val="00DF0EC4"/>
    <w:rsid w:val="00DF4051"/>
    <w:rsid w:val="00DF595C"/>
    <w:rsid w:val="00DF6109"/>
    <w:rsid w:val="00E00B4D"/>
    <w:rsid w:val="00E02A4C"/>
    <w:rsid w:val="00E04A62"/>
    <w:rsid w:val="00E04AEF"/>
    <w:rsid w:val="00E05439"/>
    <w:rsid w:val="00E0794C"/>
    <w:rsid w:val="00E10F6D"/>
    <w:rsid w:val="00E11835"/>
    <w:rsid w:val="00E1185A"/>
    <w:rsid w:val="00E119B9"/>
    <w:rsid w:val="00E20911"/>
    <w:rsid w:val="00E215F0"/>
    <w:rsid w:val="00E24272"/>
    <w:rsid w:val="00E265F9"/>
    <w:rsid w:val="00E2661F"/>
    <w:rsid w:val="00E308B1"/>
    <w:rsid w:val="00E430D8"/>
    <w:rsid w:val="00E44F81"/>
    <w:rsid w:val="00E47FAE"/>
    <w:rsid w:val="00E5004E"/>
    <w:rsid w:val="00E5042A"/>
    <w:rsid w:val="00E54525"/>
    <w:rsid w:val="00E55633"/>
    <w:rsid w:val="00E5798A"/>
    <w:rsid w:val="00E65F10"/>
    <w:rsid w:val="00E66499"/>
    <w:rsid w:val="00E66B0A"/>
    <w:rsid w:val="00E672AB"/>
    <w:rsid w:val="00E67E06"/>
    <w:rsid w:val="00E72BF3"/>
    <w:rsid w:val="00E745C8"/>
    <w:rsid w:val="00E76656"/>
    <w:rsid w:val="00E779B1"/>
    <w:rsid w:val="00E8183E"/>
    <w:rsid w:val="00E832B6"/>
    <w:rsid w:val="00E86DC7"/>
    <w:rsid w:val="00E87433"/>
    <w:rsid w:val="00E878D8"/>
    <w:rsid w:val="00E87A77"/>
    <w:rsid w:val="00E87BF0"/>
    <w:rsid w:val="00E90169"/>
    <w:rsid w:val="00E9293F"/>
    <w:rsid w:val="00E941D6"/>
    <w:rsid w:val="00E95AE9"/>
    <w:rsid w:val="00E972AA"/>
    <w:rsid w:val="00EA1564"/>
    <w:rsid w:val="00EA7262"/>
    <w:rsid w:val="00EA7410"/>
    <w:rsid w:val="00EB0C4C"/>
    <w:rsid w:val="00EB5C58"/>
    <w:rsid w:val="00EB62E8"/>
    <w:rsid w:val="00EB66D2"/>
    <w:rsid w:val="00EC339C"/>
    <w:rsid w:val="00EC6A8E"/>
    <w:rsid w:val="00EC7BC4"/>
    <w:rsid w:val="00ED078B"/>
    <w:rsid w:val="00ED0D66"/>
    <w:rsid w:val="00ED0FCA"/>
    <w:rsid w:val="00ED1896"/>
    <w:rsid w:val="00ED2F51"/>
    <w:rsid w:val="00ED5AE3"/>
    <w:rsid w:val="00ED5E9C"/>
    <w:rsid w:val="00ED6EE9"/>
    <w:rsid w:val="00EE3DF1"/>
    <w:rsid w:val="00EE7815"/>
    <w:rsid w:val="00EF0AE5"/>
    <w:rsid w:val="00EF1F3D"/>
    <w:rsid w:val="00EF2493"/>
    <w:rsid w:val="00EF5034"/>
    <w:rsid w:val="00EF6929"/>
    <w:rsid w:val="00F008B6"/>
    <w:rsid w:val="00F038E1"/>
    <w:rsid w:val="00F0561A"/>
    <w:rsid w:val="00F072AC"/>
    <w:rsid w:val="00F07F28"/>
    <w:rsid w:val="00F1104C"/>
    <w:rsid w:val="00F22CD3"/>
    <w:rsid w:val="00F257E5"/>
    <w:rsid w:val="00F26749"/>
    <w:rsid w:val="00F31A05"/>
    <w:rsid w:val="00F31DFD"/>
    <w:rsid w:val="00F32784"/>
    <w:rsid w:val="00F32D92"/>
    <w:rsid w:val="00F338F0"/>
    <w:rsid w:val="00F33D4B"/>
    <w:rsid w:val="00F353CC"/>
    <w:rsid w:val="00F36F62"/>
    <w:rsid w:val="00F401C9"/>
    <w:rsid w:val="00F4071E"/>
    <w:rsid w:val="00F410DE"/>
    <w:rsid w:val="00F41A30"/>
    <w:rsid w:val="00F43F47"/>
    <w:rsid w:val="00F455C5"/>
    <w:rsid w:val="00F525C8"/>
    <w:rsid w:val="00F54899"/>
    <w:rsid w:val="00F5603B"/>
    <w:rsid w:val="00F56986"/>
    <w:rsid w:val="00F56DED"/>
    <w:rsid w:val="00F60847"/>
    <w:rsid w:val="00F61AA0"/>
    <w:rsid w:val="00F62ADA"/>
    <w:rsid w:val="00F63132"/>
    <w:rsid w:val="00F644EB"/>
    <w:rsid w:val="00F65BE3"/>
    <w:rsid w:val="00F662CE"/>
    <w:rsid w:val="00F6671B"/>
    <w:rsid w:val="00F7096C"/>
    <w:rsid w:val="00F71A70"/>
    <w:rsid w:val="00F73938"/>
    <w:rsid w:val="00F76FF8"/>
    <w:rsid w:val="00F77681"/>
    <w:rsid w:val="00F77BC3"/>
    <w:rsid w:val="00F80B29"/>
    <w:rsid w:val="00F8163E"/>
    <w:rsid w:val="00F81A97"/>
    <w:rsid w:val="00F82033"/>
    <w:rsid w:val="00F844F2"/>
    <w:rsid w:val="00F8692F"/>
    <w:rsid w:val="00F878A0"/>
    <w:rsid w:val="00F90C6B"/>
    <w:rsid w:val="00F94363"/>
    <w:rsid w:val="00F94F47"/>
    <w:rsid w:val="00F9593A"/>
    <w:rsid w:val="00F96194"/>
    <w:rsid w:val="00F974DB"/>
    <w:rsid w:val="00FA07B3"/>
    <w:rsid w:val="00FA0939"/>
    <w:rsid w:val="00FA2A8C"/>
    <w:rsid w:val="00FA3AE2"/>
    <w:rsid w:val="00FA5592"/>
    <w:rsid w:val="00FA622A"/>
    <w:rsid w:val="00FA70EA"/>
    <w:rsid w:val="00FA7166"/>
    <w:rsid w:val="00FB1C55"/>
    <w:rsid w:val="00FB48B3"/>
    <w:rsid w:val="00FB4C18"/>
    <w:rsid w:val="00FB5DE8"/>
    <w:rsid w:val="00FB5E8E"/>
    <w:rsid w:val="00FC1652"/>
    <w:rsid w:val="00FC4C1D"/>
    <w:rsid w:val="00FC7AD7"/>
    <w:rsid w:val="00FD138B"/>
    <w:rsid w:val="00FD207E"/>
    <w:rsid w:val="00FD33BF"/>
    <w:rsid w:val="00FD3754"/>
    <w:rsid w:val="00FD7E38"/>
    <w:rsid w:val="00FD7FA0"/>
    <w:rsid w:val="00FE3A72"/>
    <w:rsid w:val="00FE3C6F"/>
    <w:rsid w:val="00FE4B7E"/>
    <w:rsid w:val="00FE5310"/>
    <w:rsid w:val="00FF0DEC"/>
    <w:rsid w:val="00FF151D"/>
    <w:rsid w:val="00FF2387"/>
    <w:rsid w:val="00FF2B0F"/>
    <w:rsid w:val="00FF5165"/>
    <w:rsid w:val="00FF5A5D"/>
    <w:rsid w:val="00FF6462"/>
    <w:rsid w:val="27CE652A"/>
    <w:rsid w:val="47E05D70"/>
    <w:rsid w:val="7C877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 Char Char"/>
    <w:basedOn w:val="4"/>
    <w:link w:val="2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\&#26700;&#38754;\&#21009;&#30423;&#31616;&#2613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刑盗简易</Template>
  <Company>Microsoft China</Company>
  <Pages>1</Pages>
  <Words>272</Words>
  <Characters>1554</Characters>
  <Lines>12</Lines>
  <Paragraphs>3</Paragraphs>
  <TotalTime>0</TotalTime>
  <ScaleCrop>false</ScaleCrop>
  <LinksUpToDate>false</LinksUpToDate>
  <CharactersWithSpaces>1823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2012-10-23T07:39:00Z</dcterms:created>
  <dc:creator>a</dc:creator>
  <cp:lastModifiedBy>TF-PC</cp:lastModifiedBy>
  <cp:lastPrinted>2014-09-26T01:51:00Z</cp:lastPrinted>
  <dcterms:modified xsi:type="dcterms:W3CDTF">2018-08-27T09:47:53Z</dcterms:modified>
  <dc:title>天津市津南区人民法院</dc:title>
  <cp:revision>1007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