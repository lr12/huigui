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80" w:afterLines="200"/>
        <w:jc w:val="center"/>
        <w:rPr>
          <w:rFonts w:hint="eastAsia" w:ascii="宋体" w:hAnsi="宋体"/>
          <w:sz w:val="44"/>
        </w:rPr>
      </w:pPr>
      <w:bookmarkStart w:id="0" w:name="_GoBack"/>
      <w:bookmarkEnd w:id="0"/>
      <w:r>
        <w:rPr>
          <w:rFonts w:hint="eastAsia" w:ascii="宋体" w:hAnsi="宋体"/>
          <w:sz w:val="44"/>
        </w:rPr>
        <w:t>天津市和平区人民法院</w:t>
      </w:r>
    </w:p>
    <w:p>
      <w:pPr>
        <w:spacing w:after="240" w:afterLines="100" w:line="640" w:lineRule="exact"/>
        <w:jc w:val="center"/>
        <w:rPr>
          <w:rFonts w:hint="eastAsia"/>
          <w:b/>
          <w:kern w:val="0"/>
          <w:sz w:val="52"/>
        </w:rPr>
      </w:pPr>
      <w:r>
        <w:rPr>
          <w:rFonts w:hint="eastAsia"/>
          <w:b/>
          <w:kern w:val="0"/>
          <w:sz w:val="52"/>
        </w:rPr>
        <w:t>刑事判决书</w:t>
      </w:r>
    </w:p>
    <w:p>
      <w:pPr>
        <w:spacing w:after="240" w:afterLines="100" w:line="640" w:lineRule="exact"/>
        <w:jc w:val="center"/>
        <w:rPr>
          <w:rFonts w:hint="eastAsia"/>
          <w:b/>
          <w:kern w:val="0"/>
          <w:sz w:val="52"/>
        </w:rPr>
      </w:pPr>
    </w:p>
    <w:p>
      <w:pPr>
        <w:spacing w:after="240" w:afterLines="100" w:line="380" w:lineRule="exact"/>
        <w:jc w:val="right"/>
        <w:rPr>
          <w:rFonts w:hint="eastAsia" w:eastAsia="仿宋_GB2312"/>
          <w:sz w:val="32"/>
        </w:rPr>
      </w:pPr>
      <w:r>
        <w:rPr>
          <w:rFonts w:hint="eastAsia" w:eastAsia="仿宋_GB2312"/>
          <w:sz w:val="32"/>
        </w:rPr>
        <w:t>（2017）津0101刑初226号</w:t>
      </w:r>
    </w:p>
    <w:p>
      <w:pPr>
        <w:spacing w:after="240" w:afterLines="100" w:line="380" w:lineRule="exact"/>
        <w:jc w:val="right"/>
        <w:rPr>
          <w:rFonts w:hint="eastAsia" w:eastAsia="仿宋_GB2312"/>
          <w:sz w:val="32"/>
        </w:rPr>
      </w:pP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公诉机关天津市和平区人民检察院。</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被告人吉勇翔，男，1970年3月19日出生于天津市，汉族，高中文化，无职业，住天津市北辰区北辰道辰兴家园8号楼2807室。户籍所在地，天津市南开区白堤路73号。因本案于2016年10月23日被取保候审。</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天津市和平区人民检察院以津和检公诉刑诉（2017）238号起诉书指控被告人吉勇翔犯信用卡诈骗罪，于2017年6月6日向本院提起公诉。本院依法适用简易程序，实行独任审判，公开开庭审理了本案。天津市和平区人民检察院指派检察员马利雁出庭支持公诉。被告人吉勇翔到庭参加诉讼。现已审理终结。</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天津市和平区人民检察院指控，2013年11月，被告人吉勇翔在天津市和平区张自忠路162号增5号中信银行股份有限公司天津分行申领信用卡（卡号为4033910500094589）一张。2013年11月至2014年7月间，被告人吉勇翔持该卡多次透支，且经中信银行股份有限公司天津分行多次催收后超过三个月仍不归还。截至2016年10月11日被害单位报案时，被告人吉勇翔尚未归还本金人民币49476.48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在侦查期间，公安机关又发现被告人吉勇翔于2007年7月在招商银行天津分行信用卡部申领信用卡（卡号为4392605104637628）一张。开通后即透支使用，至2016年4月经招商银行天津分行多次催收，超过三个月仍不归还，截至2016年11月14日被害单位报案，被告人吉勇翔尚未归还本金人民币9665.76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经被害单位报案，2016年10月22日，被告人吉勇翔主动到公安机关投案，所欠款项已全部归还被害单位。</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上述事实，被告人吉勇翔在开庭审理过程中无异议，并有被害单位中信银行工作人员郑伟、招商银行工作人员王冬辉的陈述、证人曹文利、张嘉澍的证言、协助查询财产通知书、银行账户交易明细、银行卡账户明细、银行信用卡对账单、银行开户信息、银行流水明细、报案材料、信用卡申领材料、银行催收记录、持卡人账单查询记录、扣押决定书、扣押清单、发还清单、公安机关案件来源、抓获经过、天津市卓翔国际旅行社工商材料、户籍材料、被告人吉勇翔供述等证据证实，足以认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本院认为，被告人吉勇翔以非法占有为目的，恶意透支进行信用卡诈骗活动，数额较大，其行为已构成信用卡诈骗罪，依法应予惩处。公诉机关指控被告人犯罪事实清楚，证据充分，罪名成立，本院予以支持。鉴于被告人具有自首情节，依法可以从轻处罚，考虑被告人退缴了全部赃款，可酌情从轻处罚。据此，依照《中华人民共和国刑法》第一百九十六条、第六十七条第一款、第七十二条之规定，判决如下：</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被告人吉勇翔犯信用卡诈骗罪，判处拘役三个月，缓刑三个月， 并处罚金人民币20000元。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（缓刑考验期从判决确定之日起计算，罚金于判决生效之日起三个月内缴纳）</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如不服本判决，可在接到本判决书的第二日起十日内，通过本院或者直接向天津市第一中级人民法院提出上诉。书面上诉的，应当提交上诉状正本一份，副本一份。</w:t>
      </w:r>
    </w:p>
    <w:p>
      <w:pPr>
        <w:spacing w:before="960" w:beforeLines="400" w:line="360" w:lineRule="auto"/>
        <w:ind w:right="607" w:rightChars="289"/>
        <w:jc w:val="right"/>
        <w:rPr>
          <w:rFonts w:hint="eastAsia" w:ascii="仿宋_GB2312" w:hAnsi="宋体" w:eastAsia="仿宋_GB2312"/>
          <w:sz w:val="32"/>
        </w:rPr>
      </w:pPr>
      <w:r>
        <w:rPr>
          <w:rFonts w:hint="eastAsia" w:ascii="仿宋_GB2312" w:hAnsi="宋体" w:eastAsia="仿宋_GB2312"/>
          <w:sz w:val="32"/>
        </w:rPr>
        <w:t>代理审判员</w:t>
      </w:r>
      <w:r>
        <w:rPr>
          <w:rFonts w:ascii="仿宋_GB2312" w:hAnsi="宋体" w:eastAsia="仿宋_GB2312"/>
          <w:sz w:val="32"/>
        </w:rPr>
        <w:t xml:space="preserve">    王乐文</w:t>
      </w:r>
    </w:p>
    <w:p>
      <w:pPr>
        <w:spacing w:before="720" w:beforeLines="300" w:after="480" w:afterLines="200"/>
        <w:ind w:right="607" w:rightChars="289" w:firstLine="919"/>
        <w:jc w:val="right"/>
        <w:rPr>
          <w:rFonts w:hint="eastAsia" w:ascii="仿宋_GB2312" w:hAnsi="宋体" w:eastAsia="仿宋_GB2312"/>
          <w:sz w:val="32"/>
        </w:rPr>
      </w:pPr>
      <w:r>
        <w:rPr>
          <w:rFonts w:hint="eastAsia" w:ascii="仿宋_GB2312" w:hAnsi="宋体" w:eastAsia="仿宋_GB2312"/>
          <w:sz w:val="32"/>
        </w:rPr>
        <w:t>二○一七年六月十三日</w:t>
      </w:r>
    </w:p>
    <w:p>
      <w:pPr>
        <w:spacing w:line="600" w:lineRule="exact"/>
        <w:ind w:right="607" w:rightChars="289" w:firstLine="919"/>
        <w:jc w:val="right"/>
        <w:rPr>
          <w:rFonts w:hint="eastAsia" w:ascii="仿宋_GB2312" w:hAnsi="宋体" w:eastAsia="仿宋_GB2312"/>
          <w:sz w:val="32"/>
        </w:rPr>
      </w:pPr>
      <w:r>
        <w:rPr>
          <w:rFonts w:hint="eastAsia" w:ascii="仿宋_GB2312" w:hAnsi="宋体" w:eastAsia="仿宋_GB2312"/>
          <w:sz w:val="32"/>
        </w:rPr>
        <w:t>书</w:t>
      </w:r>
      <w:r>
        <w:rPr>
          <w:rFonts w:ascii="仿宋_GB2312" w:hAnsi="宋体" w:eastAsia="仿宋_GB2312"/>
          <w:sz w:val="32"/>
        </w:rPr>
        <w:t xml:space="preserve">  记  员    刘  荧</w:t>
      </w:r>
    </w:p>
    <w:p>
      <w:pPr>
        <w:spacing w:line="520" w:lineRule="exact"/>
        <w:ind w:firstLine="640" w:firstLineChars="200"/>
        <w:rPr>
          <w:rFonts w:hint="eastAsia" w:ascii="仿宋_GB2312" w:hAnsi="宋体" w:eastAsia="仿宋_GB2312"/>
          <w:sz w:val="32"/>
        </w:rPr>
      </w:pPr>
      <w:r>
        <w:rPr>
          <w:rFonts w:ascii="仿宋_GB2312" w:hAnsi="宋体" w:eastAsia="仿宋_GB2312"/>
          <w:sz w:val="32"/>
        </w:rPr>
        <w:br w:type="page"/>
      </w:r>
      <w:r>
        <w:rPr>
          <w:rFonts w:hint="eastAsia" w:ascii="仿宋_GB2312" w:hAnsi="宋体" w:eastAsia="仿宋_GB2312"/>
          <w:sz w:val="32"/>
        </w:rPr>
        <w:t>本案引用的法律条文</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《中华人民共和国刑法》</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（一）使用伪造的信用卡，或者使用以虚假的身份证明骗领的信用卡的；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（二）使用作废的信用卡的；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（三）冒用他人信用卡的；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（四）恶意透支的。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第六十七条第一款   犯罪以后自动投案，如实供述自己的罪行的，是自首。对于自首的犯罪分子，可以从轻或者减轻处罚。其中，犯罪较轻的，可以免除处罚。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第七十二条   对于被判处拘役、三年以下有期徒刑的犯罪分子，同时符合下列条件的，可以宣告缓刑，对其中不满十八周岁的人、怀孕的妇女和已满七十五周岁的人，应当宣告缓刑：（一）犯罪情节较轻；（二）有悔罪表现；（三）没有再犯罪的危险；（四）宣告缓刑对所居住社区没有重大不良影响。宣告缓刑，可以根据犯罪情况，同时禁止犯罪分子在缓刑考验期限内从事特定活动，进入特定区域、场所，接触特定的人。被宣告缓刑的犯罪分子，如果被判处附加刑，附加刑仍须执行。</w:t>
      </w:r>
    </w:p>
    <w:sectPr>
      <w:footerReference r:id="rId5" w:type="first"/>
      <w:footerReference r:id="rId3" w:type="default"/>
      <w:footerReference r:id="rId4" w:type="even"/>
      <w:pgSz w:w="11907" w:h="16839"/>
      <w:pgMar w:top="1701" w:right="1418" w:bottom="1418" w:left="1701" w:header="1361" w:footer="1361" w:gutter="0"/>
      <w:cols w:space="720" w:num="1"/>
      <w:titlePg/>
      <w:docGrid w:linePitch="548"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4153"/>
        <w:tab w:val="clear" w:pos="8306"/>
      </w:tabs>
      <w:ind w:right="420" w:rightChars="200"/>
      <w:jc w:val="right"/>
      <w:rPr>
        <w:rFonts w:ascii="宋体" w:hAnsi="宋体"/>
        <w:sz w:val="28"/>
        <w:szCs w:val="28"/>
      </w:rPr>
    </w:pPr>
    <w:r>
      <w:rPr>
        <w:rStyle w:val="10"/>
        <w:rFonts w:ascii="宋体" w:hAnsi="宋体"/>
        <w:sz w:val="28"/>
        <w:szCs w:val="28"/>
      </w:rPr>
      <w:fldChar w:fldCharType="begin"/>
    </w:r>
    <w:r>
      <w:rPr>
        <w:rStyle w:val="10"/>
        <w:rFonts w:ascii="宋体" w:hAnsi="宋体"/>
        <w:sz w:val="28"/>
        <w:szCs w:val="28"/>
      </w:rPr>
      <w:instrText xml:space="preserve"> PAGE  \* ArabicDash </w:instrText>
    </w:r>
    <w:r>
      <w:rPr>
        <w:rStyle w:val="10"/>
        <w:rFonts w:ascii="宋体" w:hAnsi="宋体"/>
        <w:sz w:val="28"/>
        <w:szCs w:val="28"/>
      </w:rPr>
      <w:fldChar w:fldCharType="separate"/>
    </w:r>
    <w:r>
      <w:rPr>
        <w:rStyle w:val="10"/>
        <w:rFonts w:ascii="宋体" w:hAnsi="宋体"/>
        <w:sz w:val="28"/>
        <w:szCs w:val="28"/>
      </w:rPr>
      <w:t>- 3 -</w:t>
    </w:r>
    <w:r>
      <w:rPr>
        <w:rStyle w:val="10"/>
        <w:rFonts w:ascii="宋体" w:hAnsi="宋体"/>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4153"/>
        <w:tab w:val="clear" w:pos="8306"/>
      </w:tabs>
      <w:ind w:left="420" w:leftChars="200"/>
      <w:rPr>
        <w:rFonts w:ascii="宋体" w:hAnsi="宋体"/>
        <w:sz w:val="28"/>
        <w:szCs w:val="28"/>
      </w:rPr>
    </w:pPr>
    <w:r>
      <w:rPr>
        <w:rStyle w:val="10"/>
        <w:rFonts w:ascii="宋体" w:hAnsi="宋体"/>
        <w:sz w:val="28"/>
        <w:szCs w:val="28"/>
      </w:rPr>
      <w:fldChar w:fldCharType="begin"/>
    </w:r>
    <w:r>
      <w:rPr>
        <w:rStyle w:val="10"/>
        <w:rFonts w:ascii="宋体" w:hAnsi="宋体"/>
        <w:sz w:val="28"/>
        <w:szCs w:val="28"/>
      </w:rPr>
      <w:instrText xml:space="preserve"> PAGE  \* ArabicDash </w:instrText>
    </w:r>
    <w:r>
      <w:rPr>
        <w:rStyle w:val="10"/>
        <w:rFonts w:ascii="宋体" w:hAnsi="宋体"/>
        <w:sz w:val="28"/>
        <w:szCs w:val="28"/>
      </w:rPr>
      <w:fldChar w:fldCharType="separate"/>
    </w:r>
    <w:r>
      <w:rPr>
        <w:rStyle w:val="10"/>
        <w:rFonts w:ascii="宋体" w:hAnsi="宋体"/>
        <w:sz w:val="28"/>
        <w:szCs w:val="28"/>
      </w:rPr>
      <w:t>- 4 -</w:t>
    </w:r>
    <w:r>
      <w:rPr>
        <w:rStyle w:val="10"/>
        <w:rFonts w:ascii="宋体" w:hAnsi="宋体"/>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4153"/>
        <w:tab w:val="clear" w:pos="8306"/>
      </w:tabs>
      <w:ind w:left="420" w:leftChars="200"/>
      <w:jc w:val="right"/>
      <w:rPr>
        <w:rFonts w:ascii="宋体" w:hAnsi="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oNotHyphenateCaps/>
  <w:evenAndOddHeaders w:val="1"/>
  <w:drawingGridHorizontalSpacing w:val="176"/>
  <w:drawingGridVerticalSpacing w:val="274"/>
  <w:displayHorizontalDrawingGridEvery w:val="0"/>
  <w:displayVerticalDrawingGridEvery w:val="2"/>
  <w:doNotShadeFormData w:val="1"/>
  <w:characterSpacingControl w:val="compressPunctuation"/>
  <w:noLineBreaksAfter w:lang="zh-CN" w:val="([{·‘“〈《「『【〔〖（．［｛"/>
  <w:noLineBreaksBefore w:lang="zh-CN" w:val="!),.:;?]}¨·ˇˉ—‖’”…∶、。〃々〉》」』】〕〗！＂＇），．：；？］｀～"/>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1652"/>
    <w:rsid w:val="00000DFF"/>
    <w:rsid w:val="000056DF"/>
    <w:rsid w:val="000134CD"/>
    <w:rsid w:val="00021969"/>
    <w:rsid w:val="000358E3"/>
    <w:rsid w:val="00046657"/>
    <w:rsid w:val="000503C5"/>
    <w:rsid w:val="00071652"/>
    <w:rsid w:val="00071E72"/>
    <w:rsid w:val="00086970"/>
    <w:rsid w:val="00095A7F"/>
    <w:rsid w:val="000B22D6"/>
    <w:rsid w:val="000C05EA"/>
    <w:rsid w:val="000C22F3"/>
    <w:rsid w:val="000D536A"/>
    <w:rsid w:val="000E1430"/>
    <w:rsid w:val="000F2016"/>
    <w:rsid w:val="0011265B"/>
    <w:rsid w:val="0011362C"/>
    <w:rsid w:val="0011446A"/>
    <w:rsid w:val="00114EF5"/>
    <w:rsid w:val="00116E5B"/>
    <w:rsid w:val="001429EA"/>
    <w:rsid w:val="00150109"/>
    <w:rsid w:val="00170E92"/>
    <w:rsid w:val="00171196"/>
    <w:rsid w:val="00174349"/>
    <w:rsid w:val="00181891"/>
    <w:rsid w:val="00187886"/>
    <w:rsid w:val="00190202"/>
    <w:rsid w:val="00194860"/>
    <w:rsid w:val="001A3B71"/>
    <w:rsid w:val="001A57F3"/>
    <w:rsid w:val="001A59E1"/>
    <w:rsid w:val="001B4750"/>
    <w:rsid w:val="001C1C4D"/>
    <w:rsid w:val="001C2743"/>
    <w:rsid w:val="001C2D65"/>
    <w:rsid w:val="001C5243"/>
    <w:rsid w:val="001D0D5B"/>
    <w:rsid w:val="00203F7D"/>
    <w:rsid w:val="00212FDF"/>
    <w:rsid w:val="00213BC2"/>
    <w:rsid w:val="002174AA"/>
    <w:rsid w:val="0023790D"/>
    <w:rsid w:val="00241E61"/>
    <w:rsid w:val="00255164"/>
    <w:rsid w:val="00264515"/>
    <w:rsid w:val="0028609D"/>
    <w:rsid w:val="00291FAB"/>
    <w:rsid w:val="00297808"/>
    <w:rsid w:val="002A42E5"/>
    <w:rsid w:val="002B42CD"/>
    <w:rsid w:val="002D1D93"/>
    <w:rsid w:val="002D47CE"/>
    <w:rsid w:val="002E1566"/>
    <w:rsid w:val="002E4428"/>
    <w:rsid w:val="003051C9"/>
    <w:rsid w:val="00327F02"/>
    <w:rsid w:val="00337FA1"/>
    <w:rsid w:val="003568F2"/>
    <w:rsid w:val="003723DB"/>
    <w:rsid w:val="00373809"/>
    <w:rsid w:val="003835CA"/>
    <w:rsid w:val="00396E8B"/>
    <w:rsid w:val="003B1E9B"/>
    <w:rsid w:val="003D0E34"/>
    <w:rsid w:val="003D1A4F"/>
    <w:rsid w:val="003D58C2"/>
    <w:rsid w:val="003D5E54"/>
    <w:rsid w:val="003E379B"/>
    <w:rsid w:val="003E464E"/>
    <w:rsid w:val="003E7F0D"/>
    <w:rsid w:val="003F378E"/>
    <w:rsid w:val="00455837"/>
    <w:rsid w:val="00461537"/>
    <w:rsid w:val="00477804"/>
    <w:rsid w:val="00483943"/>
    <w:rsid w:val="004848F8"/>
    <w:rsid w:val="00485C50"/>
    <w:rsid w:val="00486024"/>
    <w:rsid w:val="00497548"/>
    <w:rsid w:val="004A3680"/>
    <w:rsid w:val="004A50EA"/>
    <w:rsid w:val="004B59C0"/>
    <w:rsid w:val="004D7856"/>
    <w:rsid w:val="004E03C3"/>
    <w:rsid w:val="004E0443"/>
    <w:rsid w:val="00515691"/>
    <w:rsid w:val="00526D4C"/>
    <w:rsid w:val="00534470"/>
    <w:rsid w:val="0055124B"/>
    <w:rsid w:val="005555E6"/>
    <w:rsid w:val="0057510B"/>
    <w:rsid w:val="00594B55"/>
    <w:rsid w:val="00594D65"/>
    <w:rsid w:val="005B0560"/>
    <w:rsid w:val="005B67E5"/>
    <w:rsid w:val="005E1837"/>
    <w:rsid w:val="005F334D"/>
    <w:rsid w:val="005F45D7"/>
    <w:rsid w:val="0060262C"/>
    <w:rsid w:val="00603B57"/>
    <w:rsid w:val="00616924"/>
    <w:rsid w:val="00617E51"/>
    <w:rsid w:val="0062035D"/>
    <w:rsid w:val="00630DF8"/>
    <w:rsid w:val="00640EF0"/>
    <w:rsid w:val="00646E3E"/>
    <w:rsid w:val="00650E77"/>
    <w:rsid w:val="006604AE"/>
    <w:rsid w:val="00664453"/>
    <w:rsid w:val="00670675"/>
    <w:rsid w:val="00675D0C"/>
    <w:rsid w:val="0067772F"/>
    <w:rsid w:val="00684856"/>
    <w:rsid w:val="0068636D"/>
    <w:rsid w:val="006938FA"/>
    <w:rsid w:val="0069649E"/>
    <w:rsid w:val="0069700E"/>
    <w:rsid w:val="006A3CC2"/>
    <w:rsid w:val="006A43A5"/>
    <w:rsid w:val="006A67B4"/>
    <w:rsid w:val="006A7964"/>
    <w:rsid w:val="006D1E8F"/>
    <w:rsid w:val="006E53D9"/>
    <w:rsid w:val="006E7551"/>
    <w:rsid w:val="006F05DB"/>
    <w:rsid w:val="006F1216"/>
    <w:rsid w:val="006F6606"/>
    <w:rsid w:val="00702602"/>
    <w:rsid w:val="007049C1"/>
    <w:rsid w:val="007068EC"/>
    <w:rsid w:val="00727692"/>
    <w:rsid w:val="00733613"/>
    <w:rsid w:val="007554BA"/>
    <w:rsid w:val="0076031C"/>
    <w:rsid w:val="00775304"/>
    <w:rsid w:val="007772E5"/>
    <w:rsid w:val="0078129E"/>
    <w:rsid w:val="007852D2"/>
    <w:rsid w:val="00790618"/>
    <w:rsid w:val="007979C0"/>
    <w:rsid w:val="007A6DF0"/>
    <w:rsid w:val="007A732F"/>
    <w:rsid w:val="007B31B9"/>
    <w:rsid w:val="007C0BDC"/>
    <w:rsid w:val="007C2C97"/>
    <w:rsid w:val="007D0F76"/>
    <w:rsid w:val="007E164F"/>
    <w:rsid w:val="007E4F99"/>
    <w:rsid w:val="007E7018"/>
    <w:rsid w:val="007F005C"/>
    <w:rsid w:val="00811B3B"/>
    <w:rsid w:val="00820A3E"/>
    <w:rsid w:val="00822CE5"/>
    <w:rsid w:val="0082571B"/>
    <w:rsid w:val="00852446"/>
    <w:rsid w:val="00873586"/>
    <w:rsid w:val="00875BD7"/>
    <w:rsid w:val="00883E4E"/>
    <w:rsid w:val="0088750F"/>
    <w:rsid w:val="00891EBF"/>
    <w:rsid w:val="008A2088"/>
    <w:rsid w:val="008B1AA5"/>
    <w:rsid w:val="008D233D"/>
    <w:rsid w:val="008E0220"/>
    <w:rsid w:val="008F112A"/>
    <w:rsid w:val="008F696F"/>
    <w:rsid w:val="00905259"/>
    <w:rsid w:val="00907D83"/>
    <w:rsid w:val="0091515B"/>
    <w:rsid w:val="0093477B"/>
    <w:rsid w:val="00954274"/>
    <w:rsid w:val="009678D9"/>
    <w:rsid w:val="009743EF"/>
    <w:rsid w:val="00992BA5"/>
    <w:rsid w:val="009A7A1B"/>
    <w:rsid w:val="009B4AD5"/>
    <w:rsid w:val="009C3B00"/>
    <w:rsid w:val="00A0487E"/>
    <w:rsid w:val="00A10D1E"/>
    <w:rsid w:val="00A16EB4"/>
    <w:rsid w:val="00A23EA8"/>
    <w:rsid w:val="00A31B45"/>
    <w:rsid w:val="00A36E0F"/>
    <w:rsid w:val="00A471D9"/>
    <w:rsid w:val="00A50BE1"/>
    <w:rsid w:val="00A73081"/>
    <w:rsid w:val="00A84401"/>
    <w:rsid w:val="00A84B81"/>
    <w:rsid w:val="00A84DD8"/>
    <w:rsid w:val="00A963CC"/>
    <w:rsid w:val="00A96D7E"/>
    <w:rsid w:val="00AB470B"/>
    <w:rsid w:val="00AB7311"/>
    <w:rsid w:val="00AD22F7"/>
    <w:rsid w:val="00AD40D4"/>
    <w:rsid w:val="00AE0BB8"/>
    <w:rsid w:val="00B06279"/>
    <w:rsid w:val="00B26ADB"/>
    <w:rsid w:val="00B575C9"/>
    <w:rsid w:val="00B64D34"/>
    <w:rsid w:val="00B719B9"/>
    <w:rsid w:val="00B75EE6"/>
    <w:rsid w:val="00B92598"/>
    <w:rsid w:val="00BA0272"/>
    <w:rsid w:val="00BA31A2"/>
    <w:rsid w:val="00BB5250"/>
    <w:rsid w:val="00BC2181"/>
    <w:rsid w:val="00BD771D"/>
    <w:rsid w:val="00BE1206"/>
    <w:rsid w:val="00BE1927"/>
    <w:rsid w:val="00BF6B3E"/>
    <w:rsid w:val="00C01D23"/>
    <w:rsid w:val="00C162B5"/>
    <w:rsid w:val="00C1631D"/>
    <w:rsid w:val="00C2004C"/>
    <w:rsid w:val="00C307A7"/>
    <w:rsid w:val="00C325E4"/>
    <w:rsid w:val="00C33601"/>
    <w:rsid w:val="00C464CF"/>
    <w:rsid w:val="00C46A21"/>
    <w:rsid w:val="00C549E5"/>
    <w:rsid w:val="00C617CA"/>
    <w:rsid w:val="00C66A5C"/>
    <w:rsid w:val="00C77D05"/>
    <w:rsid w:val="00C90426"/>
    <w:rsid w:val="00C93A47"/>
    <w:rsid w:val="00CA00FF"/>
    <w:rsid w:val="00CA2727"/>
    <w:rsid w:val="00CA6900"/>
    <w:rsid w:val="00CC3C0D"/>
    <w:rsid w:val="00CD3244"/>
    <w:rsid w:val="00CE1B40"/>
    <w:rsid w:val="00CE4F47"/>
    <w:rsid w:val="00CF78FB"/>
    <w:rsid w:val="00D0164D"/>
    <w:rsid w:val="00D07C05"/>
    <w:rsid w:val="00D1135F"/>
    <w:rsid w:val="00D11AC4"/>
    <w:rsid w:val="00D1398B"/>
    <w:rsid w:val="00D17124"/>
    <w:rsid w:val="00D24BD9"/>
    <w:rsid w:val="00D42C29"/>
    <w:rsid w:val="00D51133"/>
    <w:rsid w:val="00D5773C"/>
    <w:rsid w:val="00D60979"/>
    <w:rsid w:val="00D71510"/>
    <w:rsid w:val="00D748C1"/>
    <w:rsid w:val="00D9383B"/>
    <w:rsid w:val="00D97EB6"/>
    <w:rsid w:val="00DA1632"/>
    <w:rsid w:val="00DC5F3D"/>
    <w:rsid w:val="00DD13E1"/>
    <w:rsid w:val="00DD4B60"/>
    <w:rsid w:val="00DE1AAE"/>
    <w:rsid w:val="00DE53AF"/>
    <w:rsid w:val="00DF11AA"/>
    <w:rsid w:val="00DF3E98"/>
    <w:rsid w:val="00DF48C9"/>
    <w:rsid w:val="00DF6D04"/>
    <w:rsid w:val="00DF6F0F"/>
    <w:rsid w:val="00DF7E25"/>
    <w:rsid w:val="00E07BC0"/>
    <w:rsid w:val="00E144B1"/>
    <w:rsid w:val="00E16286"/>
    <w:rsid w:val="00E312D4"/>
    <w:rsid w:val="00E46B14"/>
    <w:rsid w:val="00E81A96"/>
    <w:rsid w:val="00E944B6"/>
    <w:rsid w:val="00E96FE3"/>
    <w:rsid w:val="00EA7411"/>
    <w:rsid w:val="00EC614C"/>
    <w:rsid w:val="00EE72A1"/>
    <w:rsid w:val="00F047EF"/>
    <w:rsid w:val="00F401FD"/>
    <w:rsid w:val="00F46075"/>
    <w:rsid w:val="00F467CF"/>
    <w:rsid w:val="00F51A2E"/>
    <w:rsid w:val="00F65409"/>
    <w:rsid w:val="00F72B88"/>
    <w:rsid w:val="00F750FF"/>
    <w:rsid w:val="00F83815"/>
    <w:rsid w:val="00FA132D"/>
    <w:rsid w:val="00FA6839"/>
    <w:rsid w:val="00FB09BC"/>
    <w:rsid w:val="00FB1156"/>
    <w:rsid w:val="00FB321B"/>
    <w:rsid w:val="00FB644F"/>
    <w:rsid w:val="00FD177E"/>
    <w:rsid w:val="00FD6B96"/>
    <w:rsid w:val="00FE3AF9"/>
    <w:rsid w:val="086E46E7"/>
    <w:rsid w:val="23891E98"/>
    <w:rsid w:val="243B1FAB"/>
    <w:rsid w:val="25F25183"/>
    <w:rsid w:val="7BDE161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Body Text Indent"/>
    <w:basedOn w:val="1"/>
    <w:qFormat/>
    <w:uiPriority w:val="0"/>
    <w:pPr>
      <w:autoSpaceDE w:val="0"/>
      <w:autoSpaceDN w:val="0"/>
      <w:adjustRightInd w:val="0"/>
      <w:spacing w:line="480" w:lineRule="exact"/>
      <w:ind w:firstLine="544" w:firstLineChars="200"/>
      <w:jc w:val="left"/>
    </w:pPr>
    <w:rPr>
      <w:rFonts w:ascii="仿宋_GB2312" w:hAnsi="MS Sans Serif" w:eastAsia="仿宋_GB2312"/>
      <w:spacing w:val="-24"/>
      <w:kern w:val="0"/>
      <w:sz w:val="32"/>
      <w:szCs w:val="32"/>
    </w:rPr>
  </w:style>
  <w:style w:type="paragraph" w:styleId="5">
    <w:name w:val="Date"/>
    <w:basedOn w:val="1"/>
    <w:next w:val="1"/>
    <w:qFormat/>
    <w:uiPriority w:val="0"/>
    <w:pPr>
      <w:ind w:left="100" w:leftChars="2500"/>
    </w:pPr>
    <w:rPr>
      <w:rFonts w:ascii="仿宋_GB2312" w:hAnsi="MS Sans Serif" w:eastAsia="仿宋_GB2312"/>
      <w:kern w:val="0"/>
      <w:sz w:val="32"/>
      <w:szCs w:val="32"/>
    </w:rPr>
  </w:style>
  <w:style w:type="paragraph" w:styleId="6">
    <w:name w:val="Body Text Indent 2"/>
    <w:basedOn w:val="1"/>
    <w:uiPriority w:val="0"/>
    <w:pPr>
      <w:autoSpaceDE w:val="0"/>
      <w:autoSpaceDN w:val="0"/>
      <w:adjustRightInd w:val="0"/>
      <w:spacing w:line="520" w:lineRule="exact"/>
      <w:ind w:firstLine="672" w:firstLineChars="200"/>
      <w:jc w:val="left"/>
    </w:pPr>
    <w:rPr>
      <w:rFonts w:ascii="仿宋_GB2312" w:hAnsi="MS Sans Serif" w:eastAsia="仿宋_GB2312"/>
      <w:spacing w:val="8"/>
      <w:kern w:val="0"/>
      <w:sz w:val="32"/>
      <w:szCs w:val="32"/>
    </w:rPr>
  </w:style>
  <w:style w:type="paragraph" w:styleId="7">
    <w:name w:val="footer"/>
    <w:basedOn w:val="1"/>
    <w:link w:val="12"/>
    <w:uiPriority w:val="99"/>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10">
    <w:name w:val="page number"/>
    <w:basedOn w:val="9"/>
    <w:uiPriority w:val="99"/>
  </w:style>
  <w:style w:type="character" w:customStyle="1" w:styleId="12">
    <w:name w:val="页脚 Char"/>
    <w:basedOn w:val="9"/>
    <w:link w:val="7"/>
    <w:qFormat/>
    <w:uiPriority w:val="99"/>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刑事判决书</Template>
  <Company>hpfy</Company>
  <Pages>4</Pages>
  <Words>275</Words>
  <Characters>1571</Characters>
  <Lines>13</Lines>
  <Paragraphs>3</Paragraphs>
  <TotalTime>0</TotalTime>
  <ScaleCrop>false</ScaleCrop>
  <LinksUpToDate>false</LinksUpToDate>
  <CharactersWithSpaces>1843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2017-06-08T01:34:00Z</dcterms:created>
  <dc:creator>user</dc:creator>
  <cp:lastModifiedBy>TF-PC</cp:lastModifiedBy>
  <cp:lastPrinted>2010-07-12T02:50:00Z</cp:lastPrinted>
  <dcterms:modified xsi:type="dcterms:W3CDTF">2018-08-27T09:41:34Z</dcterms:modified>
  <dc:title>天津市和平区人民法院</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