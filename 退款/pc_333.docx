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 w:hAnsi="仿宋" w:eastAsia="仿宋"/>
        </w:rPr>
      </w:pPr>
      <w:r>
        <w:rPr>
          <w:rFonts w:hint="eastAsia" w:ascii="仿宋" w:hAnsi="仿宋" w:eastAsia="仿宋"/>
        </w:rPr>
        <w:t>（2017）津0116刑初60038号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曹征，男，1978年8月20日出生于天津市滨海新区，公民身份号码130902197808200172，汉族，大专文化，大港油田电力公司职工，现住滨海新区海滨街华隆小区24-1-202号。2016年9月29日因涉嫌犯信用卡诈骗罪被天津市滨海新区公安局大港分局刑事拘留，同年10月12日被取保候审。</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2017〕51号起诉书指控被告人曹征犯信用卡诈骗罪，于2017年2月8日向本院提起公诉，本院于同日立案后，依法组成合议庭，公开开庭审理了本案。天津市滨海新区人民检察院指派检察员刘冬出庭支持公诉。被告人曹征到庭参加诉讼。现已审理终结。</w:t>
      </w:r>
    </w:p>
    <w:p>
      <w:pPr>
        <w:ind w:firstLine="674" w:firstLineChars="200"/>
        <w:rPr>
          <w:rFonts w:hint="eastAsia" w:ascii="仿宋" w:hAnsi="仿宋" w:eastAsia="仿宋"/>
        </w:rPr>
      </w:pPr>
      <w:r>
        <w:rPr>
          <w:rFonts w:hint="eastAsia" w:ascii="仿宋" w:hAnsi="仿宋" w:eastAsia="仿宋"/>
        </w:rPr>
        <w:t>经审理查明，2013年4月22日，被告人曹征在中国邮政储蓄银行申请一张卡号为6228100027014720的信用卡，并持卡进行透支使用。截止曹征的最后一次还款日2014年11月14日，其陆续从该卡中透支本金49915.58元，经发卡行多次催收后超过三个月拒不归还，并私自变更了联系方式。案发后，被告人曹征被公安机关查获归案，后其家属归还了全部本息71862.44元。</w:t>
      </w:r>
    </w:p>
    <w:p>
      <w:pPr>
        <w:ind w:firstLine="674" w:firstLineChars="200"/>
        <w:rPr>
          <w:rFonts w:hint="eastAsia" w:ascii="仿宋" w:hAnsi="仿宋" w:eastAsia="仿宋"/>
        </w:rPr>
      </w:pPr>
      <w:r>
        <w:rPr>
          <w:rFonts w:hint="eastAsia" w:ascii="仿宋" w:hAnsi="仿宋" w:eastAsia="仿宋"/>
        </w:rPr>
        <w:t>上述事实，被告人曹征当庭亦无异议，且有报案材料，证人从淼的证言，被告人曹征的供述，信用卡申领材料、信用卡交易记录、催收记录、还款说明、户籍证明、案件来源及到案经过等证据证实，足以认定。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被告人曹征以非法占有为目的，在使用信用卡过程中恶意透支，数额较大，且经发卡行多次催收后超过三个月拒不归还，其行为已构成信用卡诈骗罪，应予惩处</w:t>
      </w:r>
      <w:r>
        <w:rPr>
          <w:rFonts w:hint="eastAsia" w:ascii="仿宋" w:hAnsi="仿宋" w:eastAsia="仿宋"/>
        </w:rPr>
        <w:t xml:space="preserve">。考虑到被告人曹征到案后能坦白罪行，且已退赔全部本息，可依法从轻处罚。公诉机关指控的罪名成立，量刑建议恰当，本院予以支持。依照《中华人民共和国刑法》第一百九十六条第一款第四项，第六十七条第三款，第七十二条第一、三款，第七十六条的规定，判决如下： </w:t>
      </w:r>
    </w:p>
    <w:p>
      <w:pPr>
        <w:ind w:firstLine="674" w:firstLineChars="200"/>
        <w:rPr>
          <w:rFonts w:hint="eastAsia" w:ascii="仿宋" w:hAnsi="仿宋" w:eastAsia="仿宋"/>
        </w:rPr>
      </w:pPr>
      <w:r>
        <w:rPr>
          <w:rFonts w:hint="eastAsia" w:ascii="仿宋" w:hAnsi="仿宋" w:eastAsia="仿宋"/>
        </w:rPr>
        <w:t>被告人曹征犯信用卡诈骗罪，判处有期徒刑一年，缓刑二年，并处罚金二万元，缓刑考验期内依法实行社区矫正。</w:t>
      </w:r>
    </w:p>
    <w:p>
      <w:pPr>
        <w:ind w:firstLine="674" w:firstLineChars="200"/>
        <w:rPr>
          <w:rFonts w:hint="eastAsia" w:ascii="仿宋" w:hAnsi="仿宋" w:eastAsia="仿宋"/>
        </w:rPr>
      </w:pPr>
      <w:r>
        <w:rPr>
          <w:rFonts w:hint="eastAsia" w:ascii="仿宋" w:hAnsi="仿宋" w:eastAsia="仿宋"/>
        </w:rPr>
        <w:t>（缓刑考验期自判决确定之日起计算。罚金于本判决生效后十日内缴纳。）</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spacing w:line="44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spacing w:line="440" w:lineRule="exact"/>
        <w:ind w:right="-33" w:rightChars="-10" w:firstLine="674" w:firstLineChars="200"/>
        <w:jc w:val="center"/>
        <w:rPr>
          <w:rFonts w:hint="eastAsia" w:ascii="仿宋" w:hAnsi="仿宋" w:eastAsia="仿宋"/>
        </w:rPr>
      </w:pPr>
      <w:r>
        <w:rPr>
          <w:rFonts w:hint="eastAsia" w:ascii="仿宋" w:hAnsi="仿宋" w:eastAsia="仿宋"/>
        </w:rPr>
        <w:t xml:space="preserve">                       人民陪审员  刘金园</w:t>
      </w:r>
    </w:p>
    <w:p>
      <w:pPr>
        <w:spacing w:line="440" w:lineRule="exact"/>
        <w:ind w:right="-33" w:rightChars="-10" w:firstLine="674" w:firstLineChars="200"/>
        <w:jc w:val="center"/>
        <w:rPr>
          <w:rFonts w:hint="eastAsia" w:ascii="仿宋" w:hAnsi="仿宋" w:eastAsia="仿宋"/>
        </w:rPr>
      </w:pPr>
      <w:r>
        <w:rPr>
          <w:rFonts w:hint="eastAsia" w:ascii="仿宋" w:hAnsi="仿宋" w:eastAsia="仿宋"/>
        </w:rPr>
        <w:t xml:space="preserve">                       人民陪审员  邵云红</w:t>
      </w:r>
    </w:p>
    <w:p>
      <w:pPr>
        <w:tabs>
          <w:tab w:val="left" w:pos="6090"/>
        </w:tabs>
        <w:spacing w:line="44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440" w:lineRule="exact"/>
        <w:ind w:right="-33" w:rightChars="-10" w:firstLine="3201" w:firstLineChars="950"/>
        <w:rPr>
          <w:rFonts w:hint="eastAsia" w:ascii="仿宋" w:hAnsi="仿宋" w:eastAsia="仿宋"/>
        </w:rPr>
      </w:pPr>
      <w:r>
        <w:rPr>
          <w:rFonts w:hint="eastAsia" w:ascii="仿宋" w:hAnsi="仿宋" w:eastAsia="仿宋"/>
        </w:rPr>
        <w:t xml:space="preserve">           二〇一七年三月十六日</w:t>
      </w:r>
    </w:p>
    <w:p>
      <w:pPr>
        <w:tabs>
          <w:tab w:val="left" w:pos="6090"/>
        </w:tabs>
        <w:spacing w:line="44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440" w:lineRule="exact"/>
        <w:ind w:right="-1" w:firstLine="5196" w:firstLineChars="1542"/>
        <w:rPr>
          <w:rFonts w:hint="eastAsia" w:ascii="仿宋" w:hAnsi="仿宋" w:eastAsia="仿宋"/>
        </w:rPr>
      </w:pPr>
      <w:r>
        <w:rPr>
          <w:rFonts w:hint="eastAsia" w:ascii="仿宋" w:hAnsi="仿宋" w:eastAsia="仿宋"/>
        </w:rPr>
        <w:t>书  记  员  戴世强</w:t>
      </w:r>
    </w:p>
    <w:p>
      <w:pPr>
        <w:ind w:right="1280"/>
        <w:rPr>
          <w:rFonts w:hint="eastAsia" w:ascii="仿宋" w:hAnsi="仿宋" w:eastAsia="仿宋"/>
          <w:b/>
        </w:rPr>
      </w:pPr>
      <w:r>
        <w:rPr>
          <w:rFonts w:hint="eastAsia" w:ascii="仿宋" w:hAnsi="仿宋" w:eastAsia="仿宋"/>
          <w:b/>
        </w:rPr>
        <w:t>附：法律释明：</w:t>
      </w:r>
    </w:p>
    <w:p>
      <w:pPr>
        <w:spacing w:line="340" w:lineRule="exact"/>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340" w:lineRule="exact"/>
        <w:ind w:firstLine="581"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 w:val="28"/>
          <w:szCs w:val="28"/>
        </w:rPr>
        <w:t>第一百九十六条</w:t>
      </w:r>
      <w:bookmarkEnd w:id="0"/>
      <w:r>
        <w:rPr>
          <w:rFonts w:ascii="仿宋" w:hAnsi="仿宋" w:eastAsia="仿宋" w:cs="宋体"/>
          <w:b/>
          <w:kern w:val="0"/>
          <w:sz w:val="28"/>
          <w:szCs w:val="28"/>
        </w:rPr>
        <w:t>　</w:t>
      </w:r>
      <w:r>
        <w:rPr>
          <w:rFonts w:ascii="仿宋" w:hAnsi="仿宋" w:eastAsia="仿宋" w:cs="宋体"/>
          <w:kern w:val="0"/>
          <w:sz w:val="28"/>
          <w:szCs w:val="28"/>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34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spacing w:line="34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spacing w:line="34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spacing w:line="34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（四）恶意透支的。</w:t>
      </w:r>
    </w:p>
    <w:p>
      <w:pPr>
        <w:widowControl/>
        <w:spacing w:line="34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spacing w:line="340" w:lineRule="exact"/>
        <w:ind w:right="-1" w:firstLine="594" w:firstLineChars="200"/>
        <w:rPr>
          <w:rFonts w:hint="eastAsia" w:ascii="仿宋" w:hAnsi="仿宋" w:eastAsia="仿宋" w:cs="宋体"/>
          <w:kern w:val="0"/>
          <w:sz w:val="28"/>
          <w:szCs w:val="28"/>
        </w:rPr>
      </w:pPr>
      <w:r>
        <w:rPr>
          <w:rFonts w:ascii="仿宋" w:hAnsi="仿宋" w:eastAsia="仿宋" w:cs="宋体"/>
          <w:kern w:val="0"/>
          <w:sz w:val="28"/>
          <w:szCs w:val="28"/>
        </w:rPr>
        <w:t>盗窃信用卡并使用的，依照本法第二百六十四条的规定定罪处罚。</w:t>
      </w:r>
    </w:p>
    <w:p>
      <w:pPr>
        <w:widowControl/>
        <w:spacing w:line="340" w:lineRule="exact"/>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spacing w:line="3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340" w:lineRule="exact"/>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3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spacing w:line="3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spacing w:line="3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spacing w:line="3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spacing w:line="340" w:lineRule="exact"/>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spacing w:line="340" w:lineRule="exact"/>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spacing w:line="340" w:lineRule="exact"/>
        <w:ind w:right="-1" w:firstLine="594" w:firstLineChars="200"/>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1324"/>
    <w:rsid w:val="00000E6B"/>
    <w:rsid w:val="00007AA8"/>
    <w:rsid w:val="00010301"/>
    <w:rsid w:val="00012201"/>
    <w:rsid w:val="0001511B"/>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28F0"/>
    <w:rsid w:val="000F3D12"/>
    <w:rsid w:val="000F4CC4"/>
    <w:rsid w:val="001001E7"/>
    <w:rsid w:val="00103812"/>
    <w:rsid w:val="00103B43"/>
    <w:rsid w:val="00103D68"/>
    <w:rsid w:val="00104C72"/>
    <w:rsid w:val="0010781C"/>
    <w:rsid w:val="00111025"/>
    <w:rsid w:val="00115AB4"/>
    <w:rsid w:val="001224FF"/>
    <w:rsid w:val="001243A7"/>
    <w:rsid w:val="001243BC"/>
    <w:rsid w:val="0013544D"/>
    <w:rsid w:val="00135C12"/>
    <w:rsid w:val="00140477"/>
    <w:rsid w:val="00144312"/>
    <w:rsid w:val="00147347"/>
    <w:rsid w:val="00150C4D"/>
    <w:rsid w:val="00151260"/>
    <w:rsid w:val="001604EE"/>
    <w:rsid w:val="00160849"/>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2DAB"/>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DA0"/>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395D"/>
    <w:rsid w:val="0034546B"/>
    <w:rsid w:val="00346303"/>
    <w:rsid w:val="00346B8A"/>
    <w:rsid w:val="00347383"/>
    <w:rsid w:val="00351FA3"/>
    <w:rsid w:val="00352EA0"/>
    <w:rsid w:val="00355AE4"/>
    <w:rsid w:val="003570AE"/>
    <w:rsid w:val="00357AD2"/>
    <w:rsid w:val="003621E5"/>
    <w:rsid w:val="00365DC1"/>
    <w:rsid w:val="00370F35"/>
    <w:rsid w:val="003757A3"/>
    <w:rsid w:val="003778CB"/>
    <w:rsid w:val="00377C6D"/>
    <w:rsid w:val="0038128E"/>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C4648"/>
    <w:rsid w:val="003C6C20"/>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3165"/>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4F714A"/>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5229"/>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2486"/>
    <w:rsid w:val="00623DB4"/>
    <w:rsid w:val="00631728"/>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1324"/>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C45"/>
    <w:rsid w:val="00AA2E95"/>
    <w:rsid w:val="00AA5CBB"/>
    <w:rsid w:val="00AB28C0"/>
    <w:rsid w:val="00AB3D15"/>
    <w:rsid w:val="00AB6403"/>
    <w:rsid w:val="00AB6B95"/>
    <w:rsid w:val="00AB7A13"/>
    <w:rsid w:val="00AC051B"/>
    <w:rsid w:val="00AC0680"/>
    <w:rsid w:val="00AC6361"/>
    <w:rsid w:val="00AD0642"/>
    <w:rsid w:val="00AD64AE"/>
    <w:rsid w:val="00AD6575"/>
    <w:rsid w:val="00AD7F00"/>
    <w:rsid w:val="00AE1546"/>
    <w:rsid w:val="00AE48DB"/>
    <w:rsid w:val="00AE76D9"/>
    <w:rsid w:val="00AF01F7"/>
    <w:rsid w:val="00AF0225"/>
    <w:rsid w:val="00AF575A"/>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CE7485"/>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1F8"/>
    <w:rsid w:val="00D91B62"/>
    <w:rsid w:val="00D93CA7"/>
    <w:rsid w:val="00D9564C"/>
    <w:rsid w:val="00DA017D"/>
    <w:rsid w:val="00DA2645"/>
    <w:rsid w:val="00DA443C"/>
    <w:rsid w:val="00DA4AB8"/>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84720"/>
    <w:rsid w:val="00EA4B5E"/>
    <w:rsid w:val="00EA5489"/>
    <w:rsid w:val="00EB0ADC"/>
    <w:rsid w:val="00EC1E73"/>
    <w:rsid w:val="00EC478F"/>
    <w:rsid w:val="00EC4F0C"/>
    <w:rsid w:val="00ED4857"/>
    <w:rsid w:val="00ED5BF0"/>
    <w:rsid w:val="00EE237C"/>
    <w:rsid w:val="00EE32F8"/>
    <w:rsid w:val="00EE678A"/>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458A3"/>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06CA55F7"/>
    <w:rsid w:val="1A4611D3"/>
    <w:rsid w:val="3D093C59"/>
    <w:rsid w:val="6EC62D3C"/>
    <w:rsid w:val="7D427F8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眉 Char"/>
    <w:basedOn w:val="4"/>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2017&#31616;&#26131;&#27169;&#26495;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2017简易模板2</Template>
  <Pages>3</Pages>
  <Words>297</Words>
  <Characters>1698</Characters>
  <Lines>14</Lines>
  <Paragraphs>3</Paragraphs>
  <TotalTime>0</TotalTime>
  <ScaleCrop>false</ScaleCrop>
  <LinksUpToDate>false</LinksUpToDate>
  <CharactersWithSpaces>1992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2017-02-21T05:36:00Z</dcterms:created>
  <dc:creator>YOU</dc:creator>
  <cp:lastModifiedBy>TF-PC</cp:lastModifiedBy>
  <dcterms:modified xsi:type="dcterms:W3CDTF">2018-08-27T09:42:12Z</dcterms:modified>
  <dc:title>天津市滨海新区人民法院</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