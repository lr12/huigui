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（2016）津0110刑初220号                                    </w:t>
      </w:r>
    </w:p>
    <w:p>
      <w:pPr>
        <w:spacing w:line="8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54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邢丹丹（身份证号码120110198512280942），女，1985年12月28日出生于天津市，汉族，高中肄业文化，无职业，住天津市东丽区新立街稻地村4区15号。2015年9月29日因涉嫌犯信用卡诈骗罪被天津市公安局东丽分局取保候审。</w:t>
      </w:r>
    </w:p>
    <w:p>
      <w:pPr>
        <w:spacing w:line="500" w:lineRule="exact"/>
        <w:ind w:firstLine="678" w:firstLineChars="209"/>
        <w:rPr>
          <w:rFonts w:hint="eastAsia" w:ascii="宋体" w:hAnsi="宋体"/>
          <w:sz w:val="30"/>
          <w:szCs w:val="30"/>
        </w:rPr>
      </w:pPr>
      <w:r>
        <w:rPr>
          <w:rFonts w:hint="eastAsia" w:ascii="仿宋_GB2312"/>
          <w:szCs w:val="32"/>
        </w:rPr>
        <w:t>天津市东丽区人民检察院以津丽检公诉刑诉（2016）164号起诉书指控被告人邢丹丹犯信用卡诈骗罪，于2016年2月25日向本院提起公诉。本院受理后，依法适用简易程序，实行独任审判，公开开庭审理了本案。天津市东丽区人民检察院指派代理检察员王伟波出庭支持公诉，被告人邢丹丹到庭参加了诉讼。现已审理终结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2011年10月12日，被告人邢丹丹通过邱某某伪造虚假工作收入证明及房产证明，从广发银行股份有限公司天津分行骗取白金信用卡一张（户名：邢丹丹，卡号：5289311420004378），信用额度为人民币50000元，同年10月18日在邱某某帮助下被告人邢丹丹使用该卡套现人民币47490.86元，并用于日常消费。被告人邢丹丹于2012年9月23日最后一次还款，后经发卡银行多次催收仍未还款，并且变换联系方式，造成银行多次电话、信件、上门催收无果，已超过三个月仍未还款。2015年9月28日，被告人邢丹丹经公安机关传唤到案，同年9月29日其归还部分所欠银行本金人民币10000元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另查，被告人邢丹丹分别于2016年3月2日、10日退缴赃款人民币37490.86元。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上述事实，被告人邢丹丹在开庭审理过程中亦无异议，并有证人张民的证言，物证照片，银行信用卡申请表及交易明细，银行催收记录，案件来源及抓获经过，扣押及发还物品清单，被告人邢丹丹的供述，缴款凭证，被告人邢丹丹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邢丹丹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47490.86</w:t>
      </w:r>
      <w:r>
        <w:rPr>
          <w:rFonts w:hint="eastAsia" w:ascii="仿宋_GB2312" w:hAnsi="宋体"/>
          <w:szCs w:val="32"/>
        </w:rPr>
        <w:t>元，数额较大，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</w:t>
      </w:r>
      <w:r>
        <w:rPr>
          <w:rFonts w:hint="eastAsia" w:ascii="仿宋_GB2312"/>
        </w:rPr>
        <w:t>。</w:t>
      </w:r>
      <w:r>
        <w:rPr>
          <w:rFonts w:hint="eastAsia"/>
        </w:rPr>
        <w:t>鉴于被告人邢丹丹归案后能如实供述自己的罪行，且退赔全部赃款，可从轻处罚。依据《中华人民共和国刑法》第一百九十六条第一款第（四）项、第六十七条第三款、第七十二条、第七十三条、第七十六条、第六十四条之规定，判决如下：</w:t>
      </w:r>
    </w:p>
    <w:p>
      <w:pPr>
        <w:spacing w:line="500" w:lineRule="exact"/>
        <w:ind w:firstLine="650" w:firstLineChars="200"/>
        <w:rPr>
          <w:rFonts w:hint="eastAsia"/>
        </w:rPr>
      </w:pPr>
      <w:r>
        <w:rPr>
          <w:rFonts w:hint="eastAsia" w:ascii="仿宋_GB2312"/>
        </w:rPr>
        <w:t>一、被告人</w:t>
      </w:r>
      <w:r>
        <w:rPr>
          <w:rFonts w:hint="eastAsia"/>
        </w:rPr>
        <w:t>邢丹丹</w:t>
      </w:r>
      <w:r>
        <w:rPr>
          <w:rFonts w:hint="eastAsia" w:ascii="仿宋_GB2312"/>
        </w:rPr>
        <w:t>犯信用卡诈骗罪，判处有期徒刑一年，缓刑一年，并处罚金人民币20000元。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</w:rPr>
        <w:t>二、被告人邢丹丹</w:t>
      </w:r>
      <w:r>
        <w:rPr>
          <w:rFonts w:hint="eastAsia" w:ascii="仿宋_GB2312"/>
          <w:szCs w:val="32"/>
        </w:rPr>
        <w:t>退缴赃款人民币37490.86元，发还广发银行股份有限公司天津分行。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140" w:right="652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审  判 员   刘士军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4757" w:firstLineChars="146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一六年三月十一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张  祎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黄维玲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42" w:firstLineChars="198"/>
        <w:rPr>
          <w:rFonts w:hint="eastAsia"/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42" w:firstLineChars="198"/>
        <w:rPr>
          <w:rFonts w:hint="eastAsia"/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right="-4" w:firstLine="642" w:firstLineChars="198"/>
      </w:pPr>
      <w:r>
        <w:rPr>
          <w:rFonts w:hint="eastAsia"/>
        </w:rPr>
        <w:t>六</w:t>
      </w:r>
      <w:r>
        <w:t>、《中华人民共和国刑法》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9"/>
        <w:spacing w:line="500" w:lineRule="exact"/>
      </w:pP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47E30"/>
    <w:rsid w:val="000514E4"/>
    <w:rsid w:val="00053C64"/>
    <w:rsid w:val="00055D60"/>
    <w:rsid w:val="00064D4A"/>
    <w:rsid w:val="00065811"/>
    <w:rsid w:val="000719C7"/>
    <w:rsid w:val="000722FE"/>
    <w:rsid w:val="00074C35"/>
    <w:rsid w:val="000763D3"/>
    <w:rsid w:val="00082241"/>
    <w:rsid w:val="00083B39"/>
    <w:rsid w:val="00091E2E"/>
    <w:rsid w:val="00092DB4"/>
    <w:rsid w:val="00094D92"/>
    <w:rsid w:val="0009521C"/>
    <w:rsid w:val="000A0FF2"/>
    <w:rsid w:val="000A1FDB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E555B"/>
    <w:rsid w:val="000F0468"/>
    <w:rsid w:val="000F15C0"/>
    <w:rsid w:val="000F1D9E"/>
    <w:rsid w:val="000F7461"/>
    <w:rsid w:val="001008F6"/>
    <w:rsid w:val="0010555C"/>
    <w:rsid w:val="00107529"/>
    <w:rsid w:val="00107DF2"/>
    <w:rsid w:val="00107EB5"/>
    <w:rsid w:val="001125D2"/>
    <w:rsid w:val="00115582"/>
    <w:rsid w:val="00117CFE"/>
    <w:rsid w:val="00117D5B"/>
    <w:rsid w:val="00121750"/>
    <w:rsid w:val="00122341"/>
    <w:rsid w:val="00124425"/>
    <w:rsid w:val="00126F1F"/>
    <w:rsid w:val="00130281"/>
    <w:rsid w:val="00130ABE"/>
    <w:rsid w:val="001319F6"/>
    <w:rsid w:val="00132123"/>
    <w:rsid w:val="00133A5B"/>
    <w:rsid w:val="00140B64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620BF"/>
    <w:rsid w:val="00175C18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96E"/>
    <w:rsid w:val="00196B81"/>
    <w:rsid w:val="001A0BE9"/>
    <w:rsid w:val="001A0BEA"/>
    <w:rsid w:val="001A3753"/>
    <w:rsid w:val="001B29B5"/>
    <w:rsid w:val="001B427A"/>
    <w:rsid w:val="001B67AC"/>
    <w:rsid w:val="001C4240"/>
    <w:rsid w:val="001C53AD"/>
    <w:rsid w:val="001C5930"/>
    <w:rsid w:val="001D2AEB"/>
    <w:rsid w:val="001D401C"/>
    <w:rsid w:val="001D4165"/>
    <w:rsid w:val="001D46A4"/>
    <w:rsid w:val="001D4818"/>
    <w:rsid w:val="001D55C0"/>
    <w:rsid w:val="001E08D4"/>
    <w:rsid w:val="001E6206"/>
    <w:rsid w:val="001F25B5"/>
    <w:rsid w:val="001F32E9"/>
    <w:rsid w:val="001F3655"/>
    <w:rsid w:val="001F7ADE"/>
    <w:rsid w:val="00202E7D"/>
    <w:rsid w:val="0020358C"/>
    <w:rsid w:val="00204C40"/>
    <w:rsid w:val="00205A4C"/>
    <w:rsid w:val="00210274"/>
    <w:rsid w:val="00211641"/>
    <w:rsid w:val="00212EA8"/>
    <w:rsid w:val="002238CB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569F4"/>
    <w:rsid w:val="002604C5"/>
    <w:rsid w:val="0026188B"/>
    <w:rsid w:val="002652AA"/>
    <w:rsid w:val="002703B4"/>
    <w:rsid w:val="00272699"/>
    <w:rsid w:val="00272AB2"/>
    <w:rsid w:val="002739A0"/>
    <w:rsid w:val="0027504A"/>
    <w:rsid w:val="002775C3"/>
    <w:rsid w:val="0028300B"/>
    <w:rsid w:val="00283680"/>
    <w:rsid w:val="0028487A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173B"/>
    <w:rsid w:val="002B1B4E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2D47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1608E"/>
    <w:rsid w:val="00321724"/>
    <w:rsid w:val="003220BA"/>
    <w:rsid w:val="00323E59"/>
    <w:rsid w:val="00324FF5"/>
    <w:rsid w:val="00325698"/>
    <w:rsid w:val="00326A75"/>
    <w:rsid w:val="00330B3C"/>
    <w:rsid w:val="00331492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7B35"/>
    <w:rsid w:val="00497B4C"/>
    <w:rsid w:val="004A058F"/>
    <w:rsid w:val="004A17BB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C4E6A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3AD"/>
    <w:rsid w:val="00530970"/>
    <w:rsid w:val="00540AC5"/>
    <w:rsid w:val="005412A7"/>
    <w:rsid w:val="00541793"/>
    <w:rsid w:val="00541D59"/>
    <w:rsid w:val="00542252"/>
    <w:rsid w:val="00542B1C"/>
    <w:rsid w:val="005474E3"/>
    <w:rsid w:val="0055106A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5D93"/>
    <w:rsid w:val="00576188"/>
    <w:rsid w:val="005769EC"/>
    <w:rsid w:val="00587E0B"/>
    <w:rsid w:val="00593417"/>
    <w:rsid w:val="005943FC"/>
    <w:rsid w:val="00596890"/>
    <w:rsid w:val="005A2B3B"/>
    <w:rsid w:val="005A4714"/>
    <w:rsid w:val="005A53E2"/>
    <w:rsid w:val="005A6A3E"/>
    <w:rsid w:val="005A7916"/>
    <w:rsid w:val="005B1216"/>
    <w:rsid w:val="005B41D0"/>
    <w:rsid w:val="005B7D50"/>
    <w:rsid w:val="005C16C1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6EBC"/>
    <w:rsid w:val="005F2DDA"/>
    <w:rsid w:val="005F36C7"/>
    <w:rsid w:val="005F39AA"/>
    <w:rsid w:val="005F3BC1"/>
    <w:rsid w:val="005F3DBC"/>
    <w:rsid w:val="005F4161"/>
    <w:rsid w:val="006043DA"/>
    <w:rsid w:val="00606ED9"/>
    <w:rsid w:val="00613748"/>
    <w:rsid w:val="00613A02"/>
    <w:rsid w:val="00614B18"/>
    <w:rsid w:val="006211F9"/>
    <w:rsid w:val="006247FC"/>
    <w:rsid w:val="00632255"/>
    <w:rsid w:val="00634362"/>
    <w:rsid w:val="00635BF7"/>
    <w:rsid w:val="00640204"/>
    <w:rsid w:val="00640EFC"/>
    <w:rsid w:val="006413BD"/>
    <w:rsid w:val="00642C64"/>
    <w:rsid w:val="00642C8E"/>
    <w:rsid w:val="00643B5A"/>
    <w:rsid w:val="00646FCA"/>
    <w:rsid w:val="00655DB4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C3EEC"/>
    <w:rsid w:val="006C4D42"/>
    <w:rsid w:val="006D3B0E"/>
    <w:rsid w:val="006D68AA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F44"/>
    <w:rsid w:val="0073607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6315B"/>
    <w:rsid w:val="00763329"/>
    <w:rsid w:val="007635DC"/>
    <w:rsid w:val="00764A5A"/>
    <w:rsid w:val="00766555"/>
    <w:rsid w:val="0076724C"/>
    <w:rsid w:val="007871B2"/>
    <w:rsid w:val="00787A70"/>
    <w:rsid w:val="00787B2F"/>
    <w:rsid w:val="00790C3B"/>
    <w:rsid w:val="00790D58"/>
    <w:rsid w:val="00793BED"/>
    <w:rsid w:val="007942A8"/>
    <w:rsid w:val="007959BF"/>
    <w:rsid w:val="00795AD8"/>
    <w:rsid w:val="007A01C2"/>
    <w:rsid w:val="007A0BE6"/>
    <w:rsid w:val="007A13F3"/>
    <w:rsid w:val="007A2FC6"/>
    <w:rsid w:val="007A36AF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F1CAC"/>
    <w:rsid w:val="007F47CF"/>
    <w:rsid w:val="007F5595"/>
    <w:rsid w:val="00801636"/>
    <w:rsid w:val="00801A04"/>
    <w:rsid w:val="00801FDC"/>
    <w:rsid w:val="00803DBA"/>
    <w:rsid w:val="008074EA"/>
    <w:rsid w:val="00810F5E"/>
    <w:rsid w:val="00811D52"/>
    <w:rsid w:val="008133C4"/>
    <w:rsid w:val="00815575"/>
    <w:rsid w:val="00815E42"/>
    <w:rsid w:val="0081650D"/>
    <w:rsid w:val="00822DD0"/>
    <w:rsid w:val="00824153"/>
    <w:rsid w:val="008302A0"/>
    <w:rsid w:val="00831435"/>
    <w:rsid w:val="00832296"/>
    <w:rsid w:val="008330DC"/>
    <w:rsid w:val="0083432D"/>
    <w:rsid w:val="00835B35"/>
    <w:rsid w:val="00836458"/>
    <w:rsid w:val="00837BA1"/>
    <w:rsid w:val="00844C5C"/>
    <w:rsid w:val="008454E4"/>
    <w:rsid w:val="008521FE"/>
    <w:rsid w:val="008526AF"/>
    <w:rsid w:val="00852A41"/>
    <w:rsid w:val="00856993"/>
    <w:rsid w:val="00860171"/>
    <w:rsid w:val="00860CA8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C0785"/>
    <w:rsid w:val="008C0E6B"/>
    <w:rsid w:val="008C71E6"/>
    <w:rsid w:val="008D0658"/>
    <w:rsid w:val="008D35A8"/>
    <w:rsid w:val="008D441F"/>
    <w:rsid w:val="008D5C4E"/>
    <w:rsid w:val="008D6888"/>
    <w:rsid w:val="008D69D7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6CC6"/>
    <w:rsid w:val="00905993"/>
    <w:rsid w:val="00910329"/>
    <w:rsid w:val="00911028"/>
    <w:rsid w:val="00911B35"/>
    <w:rsid w:val="00916019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20B6"/>
    <w:rsid w:val="0094308C"/>
    <w:rsid w:val="009438A3"/>
    <w:rsid w:val="009441E4"/>
    <w:rsid w:val="009449D8"/>
    <w:rsid w:val="00944BFD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2286"/>
    <w:rsid w:val="00987C1F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1155"/>
    <w:rsid w:val="009E4C79"/>
    <w:rsid w:val="009F0189"/>
    <w:rsid w:val="009F1D45"/>
    <w:rsid w:val="009F23B7"/>
    <w:rsid w:val="009F2F82"/>
    <w:rsid w:val="009F3BCE"/>
    <w:rsid w:val="009F3F76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16131"/>
    <w:rsid w:val="00A203DD"/>
    <w:rsid w:val="00A219B2"/>
    <w:rsid w:val="00A222E7"/>
    <w:rsid w:val="00A24EDC"/>
    <w:rsid w:val="00A25DC7"/>
    <w:rsid w:val="00A269BC"/>
    <w:rsid w:val="00A26A18"/>
    <w:rsid w:val="00A2745A"/>
    <w:rsid w:val="00A30768"/>
    <w:rsid w:val="00A31939"/>
    <w:rsid w:val="00A32C8D"/>
    <w:rsid w:val="00A3534E"/>
    <w:rsid w:val="00A37B52"/>
    <w:rsid w:val="00A37C11"/>
    <w:rsid w:val="00A44994"/>
    <w:rsid w:val="00A44DBF"/>
    <w:rsid w:val="00A45B83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0E9B"/>
    <w:rsid w:val="00AF4453"/>
    <w:rsid w:val="00B00811"/>
    <w:rsid w:val="00B04237"/>
    <w:rsid w:val="00B04C39"/>
    <w:rsid w:val="00B057F6"/>
    <w:rsid w:val="00B05B70"/>
    <w:rsid w:val="00B117CC"/>
    <w:rsid w:val="00B125D1"/>
    <w:rsid w:val="00B137F4"/>
    <w:rsid w:val="00B15EEC"/>
    <w:rsid w:val="00B2102C"/>
    <w:rsid w:val="00B22770"/>
    <w:rsid w:val="00B232D8"/>
    <w:rsid w:val="00B24823"/>
    <w:rsid w:val="00B2637F"/>
    <w:rsid w:val="00B27324"/>
    <w:rsid w:val="00B27D90"/>
    <w:rsid w:val="00B306BC"/>
    <w:rsid w:val="00B354CA"/>
    <w:rsid w:val="00B40F8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830CA"/>
    <w:rsid w:val="00B83859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2F4B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D86"/>
    <w:rsid w:val="00C34F90"/>
    <w:rsid w:val="00C36D10"/>
    <w:rsid w:val="00C41B17"/>
    <w:rsid w:val="00C44094"/>
    <w:rsid w:val="00C45BE2"/>
    <w:rsid w:val="00C47443"/>
    <w:rsid w:val="00C47A52"/>
    <w:rsid w:val="00C5776A"/>
    <w:rsid w:val="00C6398A"/>
    <w:rsid w:val="00C64CE7"/>
    <w:rsid w:val="00C65BC3"/>
    <w:rsid w:val="00C67B60"/>
    <w:rsid w:val="00C74603"/>
    <w:rsid w:val="00C752A4"/>
    <w:rsid w:val="00C805D8"/>
    <w:rsid w:val="00C81247"/>
    <w:rsid w:val="00C81361"/>
    <w:rsid w:val="00C85547"/>
    <w:rsid w:val="00C8615B"/>
    <w:rsid w:val="00C87B6E"/>
    <w:rsid w:val="00C905A2"/>
    <w:rsid w:val="00C9235B"/>
    <w:rsid w:val="00C926E8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1772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0B3B"/>
    <w:rsid w:val="00D41BC0"/>
    <w:rsid w:val="00D52145"/>
    <w:rsid w:val="00D530D3"/>
    <w:rsid w:val="00D5316C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A57"/>
    <w:rsid w:val="00D96B73"/>
    <w:rsid w:val="00D97BFC"/>
    <w:rsid w:val="00DB45EA"/>
    <w:rsid w:val="00DB545A"/>
    <w:rsid w:val="00DB6E87"/>
    <w:rsid w:val="00DB7449"/>
    <w:rsid w:val="00DC3124"/>
    <w:rsid w:val="00DC4C7C"/>
    <w:rsid w:val="00DC5354"/>
    <w:rsid w:val="00DC58B9"/>
    <w:rsid w:val="00DC5B45"/>
    <w:rsid w:val="00DC7D19"/>
    <w:rsid w:val="00DD2A29"/>
    <w:rsid w:val="00DD49B9"/>
    <w:rsid w:val="00DD52A0"/>
    <w:rsid w:val="00DD79D4"/>
    <w:rsid w:val="00DE21DE"/>
    <w:rsid w:val="00DE25F1"/>
    <w:rsid w:val="00DE730A"/>
    <w:rsid w:val="00DF618A"/>
    <w:rsid w:val="00E11859"/>
    <w:rsid w:val="00E11CE2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47B9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5FC7"/>
    <w:rsid w:val="00E667B9"/>
    <w:rsid w:val="00E675BD"/>
    <w:rsid w:val="00E7081D"/>
    <w:rsid w:val="00E715A5"/>
    <w:rsid w:val="00E72289"/>
    <w:rsid w:val="00E74317"/>
    <w:rsid w:val="00E80B66"/>
    <w:rsid w:val="00E82D36"/>
    <w:rsid w:val="00E873D9"/>
    <w:rsid w:val="00E91751"/>
    <w:rsid w:val="00E93F8F"/>
    <w:rsid w:val="00E962EB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3D66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47D2"/>
    <w:rsid w:val="00F05C95"/>
    <w:rsid w:val="00F11EA9"/>
    <w:rsid w:val="00F17EA0"/>
    <w:rsid w:val="00F234B9"/>
    <w:rsid w:val="00F25DD6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042E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C53"/>
    <w:rsid w:val="00F9533C"/>
    <w:rsid w:val="00F9598B"/>
    <w:rsid w:val="00F95A02"/>
    <w:rsid w:val="00FA0147"/>
    <w:rsid w:val="00FA0B46"/>
    <w:rsid w:val="00FA20AA"/>
    <w:rsid w:val="00FA2512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D5ECF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C8D"/>
    <w:rsid w:val="0B396B39"/>
    <w:rsid w:val="2D0A37F5"/>
    <w:rsid w:val="576E1718"/>
    <w:rsid w:val="59450B0F"/>
    <w:rsid w:val="6D3A4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358</Words>
  <Characters>2045</Characters>
  <Lines>17</Lines>
  <Paragraphs>4</Paragraphs>
  <TotalTime>0</TotalTime>
  <ScaleCrop>false</ScaleCrop>
  <LinksUpToDate>false</LinksUpToDate>
  <CharactersWithSpaces>2399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2016-03-02T06:12:00Z</dcterms:created>
  <dc:creator>windows</dc:creator>
  <cp:lastModifiedBy>TF-PC</cp:lastModifiedBy>
  <cp:lastPrinted>2008-06-20T02:20:00Z</cp:lastPrinted>
  <dcterms:modified xsi:type="dcterms:W3CDTF">2018-08-27T09:40:16Z</dcterms:modified>
  <dc:title>天津市东丽区人民法院刑事判决书（稿）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